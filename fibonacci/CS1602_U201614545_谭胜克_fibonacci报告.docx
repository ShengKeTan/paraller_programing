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5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5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/>
    <w:p w14:paraId="3E60AA94" w14:textId="77777777" w:rsidR="009C0F0D" w:rsidRDefault="009C0F0D" w:rsidP="00322A34"/>
    <w:p w14:paraId="1D7CCF3A" w14:textId="77777777" w:rsidR="00322A34" w:rsidRDefault="00322A34" w:rsidP="00322A34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0A3BF1C3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7B342F">
        <w:rPr>
          <w:rFonts w:hint="eastAsia"/>
          <w:b/>
          <w:sz w:val="28"/>
          <w:szCs w:val="28"/>
          <w:u w:val="single"/>
        </w:rPr>
        <w:t xml:space="preserve">  </w:t>
      </w:r>
      <w:r w:rsidR="007B342F">
        <w:rPr>
          <w:rFonts w:hint="eastAsia"/>
          <w:b/>
          <w:sz w:val="28"/>
          <w:szCs w:val="28"/>
          <w:u w:val="single"/>
        </w:rPr>
        <w:t>金海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2515BEA" w14:textId="2358F7E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/>
    <w:p w14:paraId="7E4A1071" w14:textId="77777777" w:rsidR="006258D0" w:rsidRDefault="006258D0" w:rsidP="00322A34"/>
    <w:p w14:paraId="7A65AD6B" w14:textId="77777777" w:rsidR="006258D0" w:rsidRDefault="006258D0" w:rsidP="00322A34"/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2BAA9BE" w14:textId="77777777" w:rsidR="00224B57" w:rsidRDefault="00224B57">
          <w:pPr>
            <w:pStyle w:val="af2"/>
          </w:pPr>
        </w:p>
        <w:p w14:paraId="7F9F4CB5" w14:textId="77777777" w:rsidR="00B77EF7" w:rsidRDefault="00224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5047810" w:history="1">
            <w:r w:rsidR="00B77EF7" w:rsidRPr="00390C36">
              <w:rPr>
                <w:rStyle w:val="a3"/>
                <w:noProof/>
              </w:rPr>
              <w:t>1</w:t>
            </w:r>
            <w:r w:rsidR="00B77EF7" w:rsidRPr="00390C36">
              <w:rPr>
                <w:rStyle w:val="a3"/>
                <w:noProof/>
              </w:rPr>
              <w:t>串行环境下斐波纳切数列计算</w:t>
            </w:r>
            <w:r w:rsidR="00B77EF7">
              <w:rPr>
                <w:noProof/>
                <w:webHidden/>
              </w:rPr>
              <w:tab/>
            </w:r>
            <w:r w:rsidR="00B77EF7">
              <w:rPr>
                <w:noProof/>
                <w:webHidden/>
              </w:rPr>
              <w:fldChar w:fldCharType="begin"/>
            </w:r>
            <w:r w:rsidR="00B77EF7">
              <w:rPr>
                <w:noProof/>
                <w:webHidden/>
              </w:rPr>
              <w:instrText xml:space="preserve"> PAGEREF _Toc15047810 \h </w:instrText>
            </w:r>
            <w:r w:rsidR="00B77EF7">
              <w:rPr>
                <w:noProof/>
                <w:webHidden/>
              </w:rPr>
            </w:r>
            <w:r w:rsidR="00B77EF7">
              <w:rPr>
                <w:noProof/>
                <w:webHidden/>
              </w:rPr>
              <w:fldChar w:fldCharType="separate"/>
            </w:r>
            <w:r w:rsidR="00B77EF7">
              <w:rPr>
                <w:noProof/>
                <w:webHidden/>
              </w:rPr>
              <w:t>1</w:t>
            </w:r>
            <w:r w:rsidR="00B77EF7">
              <w:rPr>
                <w:noProof/>
                <w:webHidden/>
              </w:rPr>
              <w:fldChar w:fldCharType="end"/>
            </w:r>
          </w:hyperlink>
        </w:p>
        <w:p w14:paraId="1D4EC806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1" w:history="1">
            <w:r w:rsidRPr="00390C36">
              <w:rPr>
                <w:rStyle w:val="a3"/>
                <w:noProof/>
              </w:rPr>
              <w:t>1.1</w:t>
            </w:r>
            <w:r w:rsidRPr="00390C36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42DA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2" w:history="1">
            <w:r w:rsidRPr="00390C36">
              <w:rPr>
                <w:rStyle w:val="a3"/>
                <w:noProof/>
              </w:rPr>
              <w:t>1.2</w:t>
            </w:r>
            <w:r w:rsidRPr="00390C36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99A2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3" w:history="1">
            <w:r w:rsidRPr="00390C36">
              <w:rPr>
                <w:rStyle w:val="a3"/>
                <w:noProof/>
              </w:rPr>
              <w:t>1.3</w:t>
            </w:r>
            <w:r w:rsidRPr="00390C36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C02E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4" w:history="1">
            <w:r w:rsidRPr="00390C36">
              <w:rPr>
                <w:rStyle w:val="a3"/>
                <w:noProof/>
              </w:rPr>
              <w:t>1.4</w:t>
            </w:r>
            <w:r w:rsidRPr="00390C36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86DE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5" w:history="1">
            <w:r w:rsidRPr="00390C36">
              <w:rPr>
                <w:rStyle w:val="a3"/>
                <w:noProof/>
              </w:rPr>
              <w:t>2 pthread</w:t>
            </w:r>
            <w:r w:rsidRPr="00390C36">
              <w:rPr>
                <w:rStyle w:val="a3"/>
                <w:noProof/>
              </w:rPr>
              <w:t>环境斐波纳切数列计算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CA8A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6" w:history="1">
            <w:r w:rsidRPr="00390C36">
              <w:rPr>
                <w:rStyle w:val="a3"/>
                <w:noProof/>
              </w:rPr>
              <w:t>2.1</w:t>
            </w:r>
            <w:r w:rsidRPr="00390C36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EC72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7" w:history="1">
            <w:r w:rsidRPr="00390C36">
              <w:rPr>
                <w:rStyle w:val="a3"/>
                <w:noProof/>
              </w:rPr>
              <w:t>2.2</w:t>
            </w:r>
            <w:r w:rsidRPr="00390C36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A2DD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8" w:history="1">
            <w:r w:rsidRPr="00390C36">
              <w:rPr>
                <w:rStyle w:val="a3"/>
                <w:noProof/>
              </w:rPr>
              <w:t xml:space="preserve">2.3 </w:t>
            </w:r>
            <w:r w:rsidRPr="00390C36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BCC5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19" w:history="1">
            <w:r w:rsidRPr="00390C36">
              <w:rPr>
                <w:rStyle w:val="a3"/>
                <w:noProof/>
              </w:rPr>
              <w:t xml:space="preserve">2.4 </w:t>
            </w:r>
            <w:r w:rsidRPr="00390C36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AC27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0" w:history="1">
            <w:r w:rsidRPr="00390C36">
              <w:rPr>
                <w:rStyle w:val="a3"/>
                <w:noProof/>
              </w:rPr>
              <w:t>3 OpenMP</w:t>
            </w:r>
            <w:r w:rsidRPr="00390C36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452A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1" w:history="1">
            <w:r w:rsidRPr="00390C36">
              <w:rPr>
                <w:rStyle w:val="a3"/>
                <w:noProof/>
              </w:rPr>
              <w:t>3.1</w:t>
            </w:r>
            <w:r w:rsidRPr="00390C36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0C71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2" w:history="1">
            <w:r w:rsidRPr="00390C36">
              <w:rPr>
                <w:rStyle w:val="a3"/>
                <w:noProof/>
              </w:rPr>
              <w:t>3.2</w:t>
            </w:r>
            <w:r w:rsidRPr="00390C36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F6A9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3" w:history="1">
            <w:r w:rsidRPr="00390C36">
              <w:rPr>
                <w:rStyle w:val="a3"/>
                <w:noProof/>
              </w:rPr>
              <w:t>3.3</w:t>
            </w:r>
            <w:r w:rsidRPr="00390C36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804B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4" w:history="1">
            <w:r w:rsidRPr="00390C36">
              <w:rPr>
                <w:rStyle w:val="a3"/>
                <w:noProof/>
              </w:rPr>
              <w:t>3.4</w:t>
            </w:r>
            <w:r w:rsidRPr="00390C36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A15A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5" w:history="1">
            <w:r w:rsidRPr="00390C36">
              <w:rPr>
                <w:rStyle w:val="a3"/>
                <w:noProof/>
              </w:rPr>
              <w:t>4 MPI</w:t>
            </w:r>
            <w:r w:rsidRPr="00390C36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C6F3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6" w:history="1">
            <w:r w:rsidRPr="00390C36">
              <w:rPr>
                <w:rStyle w:val="a3"/>
                <w:noProof/>
              </w:rPr>
              <w:t xml:space="preserve">4.1 </w:t>
            </w:r>
            <w:r w:rsidRPr="00390C36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162B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7" w:history="1">
            <w:r w:rsidRPr="00390C36">
              <w:rPr>
                <w:rStyle w:val="a3"/>
                <w:noProof/>
              </w:rPr>
              <w:t xml:space="preserve">4.2 </w:t>
            </w:r>
            <w:r w:rsidRPr="00390C36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4ACF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8" w:history="1">
            <w:r w:rsidRPr="00390C36">
              <w:rPr>
                <w:rStyle w:val="a3"/>
                <w:noProof/>
              </w:rPr>
              <w:t xml:space="preserve">4.3 </w:t>
            </w:r>
            <w:r w:rsidRPr="00390C36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C336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29" w:history="1">
            <w:r w:rsidRPr="00390C36">
              <w:rPr>
                <w:rStyle w:val="a3"/>
                <w:noProof/>
              </w:rPr>
              <w:t xml:space="preserve">4.4 </w:t>
            </w:r>
            <w:r w:rsidRPr="00390C36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CA8E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0" w:history="1">
            <w:r w:rsidRPr="00390C36">
              <w:rPr>
                <w:rStyle w:val="a3"/>
                <w:noProof/>
              </w:rPr>
              <w:t>5 CUDA</w:t>
            </w:r>
            <w:r w:rsidRPr="00390C36">
              <w:rPr>
                <w:rStyle w:val="a3"/>
                <w:noProof/>
              </w:rPr>
              <w:t>环境下斐波纳切数列计算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7E8F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1" w:history="1">
            <w:r w:rsidRPr="00390C36">
              <w:rPr>
                <w:rStyle w:val="a3"/>
                <w:noProof/>
              </w:rPr>
              <w:t xml:space="preserve">5.1 </w:t>
            </w:r>
            <w:r w:rsidRPr="00390C36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E6AE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2" w:history="1">
            <w:r w:rsidRPr="00390C36">
              <w:rPr>
                <w:rStyle w:val="a3"/>
                <w:noProof/>
              </w:rPr>
              <w:t xml:space="preserve">5.2 </w:t>
            </w:r>
            <w:r w:rsidRPr="00390C36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538F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3" w:history="1">
            <w:r w:rsidRPr="00390C36">
              <w:rPr>
                <w:rStyle w:val="a3"/>
                <w:noProof/>
              </w:rPr>
              <w:t xml:space="preserve">5.3 </w:t>
            </w:r>
            <w:r w:rsidRPr="00390C36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978C" w14:textId="77777777" w:rsidR="00B77EF7" w:rsidRDefault="00B77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4" w:history="1">
            <w:r w:rsidRPr="00390C36">
              <w:rPr>
                <w:rStyle w:val="a3"/>
                <w:noProof/>
              </w:rPr>
              <w:t xml:space="preserve">5.4 </w:t>
            </w:r>
            <w:r w:rsidRPr="00390C36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C6C6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5" w:history="1">
            <w:r w:rsidRPr="00390C36">
              <w:rPr>
                <w:rStyle w:val="a3"/>
                <w:noProof/>
              </w:rPr>
              <w:t xml:space="preserve">6 </w:t>
            </w:r>
            <w:r w:rsidRPr="00390C36">
              <w:rPr>
                <w:rStyle w:val="a3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8FF1" w14:textId="77777777" w:rsidR="00B77EF7" w:rsidRDefault="00B77EF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047836" w:history="1">
            <w:r w:rsidRPr="00390C36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>
      <w:bookmarkStart w:id="1" w:name="_GoBack"/>
      <w:bookmarkEnd w:id="1"/>
    </w:p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AC40FFE" w14:textId="77777777" w:rsidR="00CC2FE7" w:rsidRDefault="006505D2" w:rsidP="00CC2FE7">
      <w:pPr>
        <w:pStyle w:val="1"/>
        <w:jc w:val="center"/>
      </w:pPr>
      <w:bookmarkStart w:id="2" w:name="_Toc376773652"/>
      <w:bookmarkStart w:id="3" w:name="_Toc15047810"/>
      <w:r>
        <w:rPr>
          <w:rFonts w:hint="eastAsia"/>
        </w:rPr>
        <w:lastRenderedPageBreak/>
        <w:t>1</w:t>
      </w:r>
      <w:bookmarkEnd w:id="2"/>
      <w:r w:rsidR="00692144">
        <w:rPr>
          <w:rFonts w:hint="eastAsia"/>
        </w:rPr>
        <w:t>串行环境下斐波纳切数列计算</w:t>
      </w:r>
      <w:bookmarkEnd w:id="3"/>
    </w:p>
    <w:p w14:paraId="3377911F" w14:textId="6957597F" w:rsidR="00CC2FE7" w:rsidRDefault="00CC2FE7" w:rsidP="001B280B">
      <w:pPr>
        <w:pStyle w:val="2"/>
      </w:pPr>
      <w:bookmarkStart w:id="4" w:name="_Toc15047811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4"/>
    </w:p>
    <w:p w14:paraId="57114FC7" w14:textId="3EBA81C9" w:rsidR="002F0C9B" w:rsidRDefault="002F0C9B" w:rsidP="00F16E4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1411DEDA" w14:textId="1B3C41BE" w:rsidR="00951D5D" w:rsidRDefault="00325A1C" w:rsidP="00F16E4E">
      <w:pPr>
        <w:pStyle w:val="a9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掌握串行环境下斐波那契数列的计算方法。</w:t>
      </w:r>
    </w:p>
    <w:p w14:paraId="71B2C719" w14:textId="6E777E34" w:rsidR="00325A1C" w:rsidRPr="002F0C9B" w:rsidRDefault="00325A1C" w:rsidP="00F16E4E">
      <w:pPr>
        <w:pStyle w:val="a9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为后续并行环境下的实验打好基础。</w:t>
      </w:r>
    </w:p>
    <w:p w14:paraId="0DE463A2" w14:textId="46F90152" w:rsidR="002F0C9B" w:rsidRDefault="002F0C9B" w:rsidP="00F16E4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59B492C2" w14:textId="37316F3C" w:rsidR="002F0C9B" w:rsidRDefault="002F0C9B" w:rsidP="00F16E4E">
      <w:pPr>
        <w:pStyle w:val="a9"/>
        <w:numPr>
          <w:ilvl w:val="0"/>
          <w:numId w:val="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在串行环境下编写计算斐波那契数列的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E8530A0" w14:textId="1A8D71ED" w:rsidR="002F0C9B" w:rsidRDefault="002F0C9B" w:rsidP="00F16E4E">
      <w:pPr>
        <w:pStyle w:val="a9"/>
        <w:numPr>
          <w:ilvl w:val="0"/>
          <w:numId w:val="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r w:rsidRPr="002F0C9B">
        <w:rPr>
          <w:rFonts w:hint="eastAsia"/>
          <w:szCs w:val="24"/>
        </w:rPr>
        <w:t>int</w:t>
      </w:r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66F45B0A" w14:textId="511A12DB" w:rsidR="002F0C9B" w:rsidRDefault="002F0C9B" w:rsidP="00F16E4E">
      <w:pPr>
        <w:pStyle w:val="a9"/>
        <w:numPr>
          <w:ilvl w:val="0"/>
          <w:numId w:val="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70524E89" w14:textId="7978753E" w:rsidR="00951D5D" w:rsidRPr="002F0C9B" w:rsidRDefault="00951D5D" w:rsidP="00F16E4E">
      <w:pPr>
        <w:pStyle w:val="a9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7BE4F376" w14:textId="70BC4509" w:rsidR="00CC2FE7" w:rsidRDefault="00467D9C" w:rsidP="001B280B">
      <w:pPr>
        <w:pStyle w:val="2"/>
      </w:pPr>
      <w:bookmarkStart w:id="5" w:name="_Toc15047812"/>
      <w:r>
        <w:rPr>
          <w:rFonts w:hint="eastAsia"/>
        </w:rPr>
        <w:t>1.2</w:t>
      </w:r>
      <w:r w:rsidR="001C548F">
        <w:rPr>
          <w:rFonts w:hint="eastAsia"/>
        </w:rPr>
        <w:t>算法描述</w:t>
      </w:r>
      <w:bookmarkEnd w:id="5"/>
    </w:p>
    <w:p w14:paraId="51619A8B" w14:textId="0DDB0B7D" w:rsidR="009F4D41" w:rsidRPr="009F4D41" w:rsidRDefault="009F4D41" w:rsidP="009F4D41">
      <w:pPr>
        <w:ind w:firstLineChars="200" w:firstLine="480"/>
      </w:pPr>
      <w:r w:rsidRPr="00EA3B30">
        <w:rPr>
          <w:rFonts w:hint="eastAsia"/>
          <w:szCs w:val="24"/>
        </w:rPr>
        <w:t>根据图</w:t>
      </w:r>
      <w:r w:rsidRPr="00EA3B30">
        <w:rPr>
          <w:rFonts w:hint="eastAsia"/>
          <w:szCs w:val="24"/>
        </w:rPr>
        <w:t>1</w:t>
      </w:r>
      <w:r w:rsidRPr="00EA3B30">
        <w:rPr>
          <w:szCs w:val="24"/>
        </w:rPr>
        <w:t>.1</w:t>
      </w:r>
      <w:r>
        <w:rPr>
          <w:rFonts w:hint="eastAsia"/>
          <w:szCs w:val="24"/>
        </w:rPr>
        <w:t>所示的递推公式，可以通过递归完成计算，也可以通过非递归的方式进行。我选择了非递归的方式，减少递归过程中递归的开销。通过循环实现也很简单，根据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的值分别按照递推公式进行处理即可。</w:t>
      </w:r>
    </w:p>
    <w:p w14:paraId="25FE563E" w14:textId="2812DBA5" w:rsidR="007F6EA0" w:rsidRDefault="007F6EA0" w:rsidP="007F6EA0">
      <w:pPr>
        <w:jc w:val="center"/>
      </w:pPr>
      <w:r>
        <w:rPr>
          <w:noProof/>
        </w:rPr>
        <w:drawing>
          <wp:inline distT="0" distB="0" distL="0" distR="0" wp14:anchorId="71B38E4E" wp14:editId="106729C5">
            <wp:extent cx="2961905" cy="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A94" w14:textId="550F0107" w:rsidR="00EA3B30" w:rsidRPr="009F4D41" w:rsidRDefault="007F6EA0" w:rsidP="009F4D41">
      <w:pPr>
        <w:jc w:val="center"/>
        <w:rPr>
          <w:sz w:val="18"/>
          <w:szCs w:val="18"/>
        </w:rPr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 xml:space="preserve">1.1 </w:t>
      </w:r>
      <w:r w:rsidRPr="007F6EA0">
        <w:rPr>
          <w:rFonts w:hint="eastAsia"/>
          <w:sz w:val="18"/>
          <w:szCs w:val="18"/>
        </w:rPr>
        <w:t>斐波那契数列递推公式</w:t>
      </w:r>
    </w:p>
    <w:p w14:paraId="18ECD1F8" w14:textId="534AAFD2" w:rsidR="00EA3B30" w:rsidRDefault="00EA3B30" w:rsidP="00EA3B3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>
        <w:rPr>
          <w:rFonts w:hint="eastAsia"/>
          <w:szCs w:val="24"/>
        </w:rPr>
        <w:t>n=</w:t>
      </w:r>
      <w:r>
        <w:rPr>
          <w:szCs w:val="24"/>
        </w:rPr>
        <w:t>0</w:t>
      </w:r>
      <w:r>
        <w:rPr>
          <w:rFonts w:hint="eastAsia"/>
          <w:szCs w:val="24"/>
        </w:rPr>
        <w:t>时或</w:t>
      </w:r>
      <w:r>
        <w:rPr>
          <w:rFonts w:hint="eastAsia"/>
          <w:szCs w:val="24"/>
        </w:rPr>
        <w:t>n=</w:t>
      </w:r>
      <w:r>
        <w:rPr>
          <w:szCs w:val="24"/>
        </w:rPr>
        <w:t>1</w:t>
      </w:r>
      <w:r>
        <w:rPr>
          <w:rFonts w:hint="eastAsia"/>
          <w:szCs w:val="24"/>
        </w:rPr>
        <w:t>时，无需计算，直接返回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的值；</w:t>
      </w:r>
    </w:p>
    <w:p w14:paraId="7347EEF1" w14:textId="4FC762AC" w:rsidR="00EA3B30" w:rsidRDefault="00EA3B30" w:rsidP="00EA3B3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>
        <w:rPr>
          <w:rFonts w:hint="eastAsia"/>
          <w:szCs w:val="24"/>
        </w:rPr>
        <w:t>n&gt;1</w:t>
      </w:r>
      <w:r>
        <w:rPr>
          <w:rFonts w:hint="eastAsia"/>
          <w:szCs w:val="24"/>
        </w:rPr>
        <w:t>时，通过循环不断将前两项相加的值赋予第三项，之后在把前两项的值往后移一位</w:t>
      </w:r>
      <w:r w:rsidR="00A746E3">
        <w:rPr>
          <w:rFonts w:hint="eastAsia"/>
          <w:szCs w:val="24"/>
        </w:rPr>
        <w:t>，循环</w:t>
      </w:r>
      <w:r w:rsidR="00A746E3">
        <w:rPr>
          <w:rFonts w:hint="eastAsia"/>
          <w:szCs w:val="24"/>
        </w:rPr>
        <w:t>n-1</w:t>
      </w:r>
      <w:r w:rsidR="00A746E3">
        <w:rPr>
          <w:rFonts w:hint="eastAsia"/>
          <w:szCs w:val="24"/>
        </w:rPr>
        <w:t>次即可得到第</w:t>
      </w:r>
      <w:r w:rsidR="00A746E3">
        <w:rPr>
          <w:rFonts w:hint="eastAsia"/>
          <w:szCs w:val="24"/>
        </w:rPr>
        <w:t>n</w:t>
      </w:r>
      <w:r w:rsidR="00A746E3">
        <w:rPr>
          <w:rFonts w:hint="eastAsia"/>
          <w:szCs w:val="24"/>
        </w:rPr>
        <w:t>项的值。</w:t>
      </w:r>
      <w:r w:rsidR="00E94A22">
        <w:rPr>
          <w:rFonts w:hint="eastAsia"/>
          <w:szCs w:val="24"/>
        </w:rPr>
        <w:t>如图</w:t>
      </w:r>
      <w:r w:rsidR="00E94A22">
        <w:rPr>
          <w:rFonts w:hint="eastAsia"/>
          <w:szCs w:val="24"/>
        </w:rPr>
        <w:t>1</w:t>
      </w:r>
      <w:r w:rsidR="00E94A22">
        <w:rPr>
          <w:szCs w:val="24"/>
        </w:rPr>
        <w:t>.2</w:t>
      </w:r>
      <w:r w:rsidR="00E94A22">
        <w:rPr>
          <w:rFonts w:hint="eastAsia"/>
          <w:szCs w:val="24"/>
        </w:rPr>
        <w:t>所示，为计算部分的核心代码。</w:t>
      </w:r>
    </w:p>
    <w:p w14:paraId="27D07369" w14:textId="741F4F03" w:rsidR="00E94A22" w:rsidRDefault="00E94A22" w:rsidP="00E94A22">
      <w:pPr>
        <w:ind w:firstLineChars="20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A2FF28" wp14:editId="02238471">
            <wp:extent cx="2285714" cy="10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0609" w14:textId="0264255D" w:rsidR="00F07AD5" w:rsidRPr="00D62E6B" w:rsidRDefault="00F07AD5" w:rsidP="00D62E6B">
      <w:pPr>
        <w:ind w:firstLineChars="200" w:firstLine="360"/>
        <w:jc w:val="center"/>
        <w:rPr>
          <w:sz w:val="18"/>
          <w:szCs w:val="18"/>
        </w:rPr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>1.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串行计算斐波那契数列</w:t>
      </w:r>
      <w:r w:rsidR="00D62E6B">
        <w:rPr>
          <w:sz w:val="18"/>
          <w:szCs w:val="18"/>
        </w:rPr>
        <w:br w:type="page"/>
      </w:r>
    </w:p>
    <w:p w14:paraId="47DC0304" w14:textId="5466257E" w:rsidR="001C548F" w:rsidRDefault="00467D9C" w:rsidP="001B280B">
      <w:pPr>
        <w:pStyle w:val="2"/>
      </w:pPr>
      <w:bookmarkStart w:id="6" w:name="_Toc15047813"/>
      <w:r>
        <w:rPr>
          <w:rFonts w:hint="eastAsia"/>
        </w:rPr>
        <w:lastRenderedPageBreak/>
        <w:t>1.3</w:t>
      </w:r>
      <w:r w:rsidR="001C548F">
        <w:rPr>
          <w:rFonts w:hint="eastAsia"/>
        </w:rPr>
        <w:t>实验方案</w:t>
      </w:r>
      <w:bookmarkEnd w:id="6"/>
    </w:p>
    <w:p w14:paraId="6DB941AA" w14:textId="0EFC4F9E" w:rsidR="00D62E6B" w:rsidRDefault="00D62E6B" w:rsidP="00F16E4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在本机环境下编写代码并测试正确性</w:t>
      </w:r>
      <w:r w:rsidR="00FA1C55">
        <w:rPr>
          <w:rFonts w:hint="eastAsia"/>
        </w:rPr>
        <w:t>。</w:t>
      </w:r>
    </w:p>
    <w:p w14:paraId="63CB5669" w14:textId="32B19204" w:rsidR="00D62E6B" w:rsidRDefault="00D62E6B" w:rsidP="00F16E4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将代码导入平台进行平台测试</w:t>
      </w:r>
      <w:r w:rsidR="00FA1C55">
        <w:rPr>
          <w:rFonts w:hint="eastAsia"/>
        </w:rPr>
        <w:t>。</w:t>
      </w:r>
    </w:p>
    <w:p w14:paraId="0FDDD962" w14:textId="232E1284" w:rsidR="00FA1C55" w:rsidRPr="00D62E6B" w:rsidRDefault="00FA1C55" w:rsidP="00F16E4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分析代码执行的时间、空间复杂度。</w:t>
      </w:r>
    </w:p>
    <w:p w14:paraId="3BA8CBE1" w14:textId="69CDDD72" w:rsidR="001C548F" w:rsidRDefault="00467D9C" w:rsidP="001B280B">
      <w:pPr>
        <w:pStyle w:val="2"/>
      </w:pPr>
      <w:bookmarkStart w:id="7" w:name="_Toc15047814"/>
      <w:r>
        <w:rPr>
          <w:rFonts w:hint="eastAsia"/>
        </w:rPr>
        <w:t>1.4</w:t>
      </w:r>
      <w:r w:rsidR="001C548F">
        <w:rPr>
          <w:rFonts w:hint="eastAsia"/>
        </w:rPr>
        <w:t>实验结果与分析</w:t>
      </w:r>
      <w:bookmarkEnd w:id="7"/>
    </w:p>
    <w:p w14:paraId="45B6FFA9" w14:textId="09B0CD43" w:rsidR="00F61256" w:rsidRPr="00F61256" w:rsidRDefault="00F61256" w:rsidP="00F61256">
      <w:pPr>
        <w:ind w:firstLineChars="200" w:firstLine="480"/>
      </w:pPr>
      <w:r>
        <w:rPr>
          <w:rFonts w:hint="eastAsia"/>
        </w:rPr>
        <w:t>平台测试结果如图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  <w:r>
        <w:rPr>
          <w:rFonts w:hint="eastAsia"/>
        </w:rPr>
        <w:t>5</w:t>
      </w:r>
      <w:r>
        <w:rPr>
          <w:rFonts w:hint="eastAsia"/>
        </w:rPr>
        <w:t>个测试集均正确完成测试。</w:t>
      </w:r>
    </w:p>
    <w:p w14:paraId="2AA3436F" w14:textId="1B3C17B9" w:rsidR="006B3CA2" w:rsidRDefault="006B3CA2" w:rsidP="006B3CA2">
      <w:pPr>
        <w:jc w:val="center"/>
      </w:pPr>
      <w:r>
        <w:rPr>
          <w:noProof/>
        </w:rPr>
        <w:drawing>
          <wp:inline distT="0" distB="0" distL="0" distR="0" wp14:anchorId="3C4D8FDB" wp14:editId="4232DB70">
            <wp:extent cx="2760133" cy="2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1C1" w14:textId="13820FE7" w:rsidR="000D49FB" w:rsidRPr="006B3CA2" w:rsidRDefault="000D49FB" w:rsidP="006B3CA2">
      <w:pPr>
        <w:jc w:val="center"/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>1.</w:t>
      </w:r>
      <w:r>
        <w:rPr>
          <w:sz w:val="18"/>
          <w:szCs w:val="18"/>
        </w:rPr>
        <w:t>3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平台测试结果</w:t>
      </w:r>
    </w:p>
    <w:p w14:paraId="2A1FB547" w14:textId="0FF7004B" w:rsidR="00326FDF" w:rsidRPr="00467D9C" w:rsidRDefault="00074358" w:rsidP="00467D9C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8" w:name="_Toc376773653"/>
      <w:bookmarkStart w:id="9" w:name="_Toc15047815"/>
      <w:r w:rsidR="006505D2" w:rsidRPr="006505D2">
        <w:rPr>
          <w:rFonts w:hint="eastAsia"/>
        </w:rPr>
        <w:lastRenderedPageBreak/>
        <w:t>2</w:t>
      </w:r>
      <w:bookmarkEnd w:id="8"/>
      <w:r w:rsidR="00692144">
        <w:rPr>
          <w:rFonts w:hint="eastAsia"/>
        </w:rPr>
        <w:t xml:space="preserve"> pthread</w:t>
      </w:r>
      <w:r w:rsidR="00692144">
        <w:rPr>
          <w:rFonts w:hint="eastAsia"/>
        </w:rPr>
        <w:t>环境斐波纳切数列计算</w:t>
      </w:r>
      <w:bookmarkEnd w:id="9"/>
    </w:p>
    <w:p w14:paraId="1D7A3F75" w14:textId="2D84C44E" w:rsidR="00365323" w:rsidRDefault="00553AC1" w:rsidP="00224B57">
      <w:pPr>
        <w:pStyle w:val="2"/>
      </w:pPr>
      <w:bookmarkStart w:id="10" w:name="_Toc15047816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10"/>
    </w:p>
    <w:p w14:paraId="6E16C21B" w14:textId="77777777" w:rsidR="00DB75F5" w:rsidRDefault="00DB75F5" w:rsidP="00F16E4E">
      <w:pPr>
        <w:pStyle w:val="a9"/>
        <w:numPr>
          <w:ilvl w:val="0"/>
          <w:numId w:val="5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7A21809D" w14:textId="78AC5009" w:rsidR="00DB75F5" w:rsidRDefault="00DB75F5" w:rsidP="00F16E4E">
      <w:pPr>
        <w:pStyle w:val="a9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 w:rsidR="006155F0">
        <w:rPr>
          <w:rFonts w:hint="eastAsia"/>
          <w:szCs w:val="24"/>
        </w:rPr>
        <w:t>pthread</w:t>
      </w:r>
      <w:r>
        <w:rPr>
          <w:rFonts w:hint="eastAsia"/>
          <w:szCs w:val="24"/>
        </w:rPr>
        <w:t>环境下斐波那契数列的计算方法。</w:t>
      </w:r>
    </w:p>
    <w:p w14:paraId="724FFC25" w14:textId="54818EDD" w:rsidR="00DB75F5" w:rsidRPr="002F0C9B" w:rsidRDefault="006155F0" w:rsidP="00F16E4E">
      <w:pPr>
        <w:pStyle w:val="a9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理解</w:t>
      </w:r>
      <w:r>
        <w:rPr>
          <w:rFonts w:hint="eastAsia"/>
          <w:szCs w:val="24"/>
        </w:rPr>
        <w:t>pthread</w:t>
      </w:r>
      <w:r>
        <w:rPr>
          <w:rFonts w:hint="eastAsia"/>
          <w:szCs w:val="24"/>
        </w:rPr>
        <w:t>并行的实现原理</w:t>
      </w:r>
    </w:p>
    <w:p w14:paraId="0189140D" w14:textId="77777777" w:rsidR="00DB75F5" w:rsidRDefault="00DB75F5" w:rsidP="00F16E4E">
      <w:pPr>
        <w:pStyle w:val="a9"/>
        <w:numPr>
          <w:ilvl w:val="0"/>
          <w:numId w:val="5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02D2ECE6" w14:textId="3806F0CB" w:rsidR="00DB75F5" w:rsidRDefault="00DB75F5" w:rsidP="00F16E4E">
      <w:pPr>
        <w:pStyle w:val="a9"/>
        <w:numPr>
          <w:ilvl w:val="0"/>
          <w:numId w:val="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 w:rsidR="006155F0">
        <w:rPr>
          <w:rFonts w:hint="eastAsia"/>
          <w:szCs w:val="24"/>
        </w:rPr>
        <w:t>pthread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0D6F38B" w14:textId="77777777" w:rsidR="00DB75F5" w:rsidRDefault="00DB75F5" w:rsidP="00F16E4E">
      <w:pPr>
        <w:pStyle w:val="a9"/>
        <w:numPr>
          <w:ilvl w:val="0"/>
          <w:numId w:val="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r w:rsidRPr="002F0C9B">
        <w:rPr>
          <w:rFonts w:hint="eastAsia"/>
          <w:szCs w:val="24"/>
        </w:rPr>
        <w:t>int</w:t>
      </w:r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014A057C" w14:textId="77777777" w:rsidR="00DB75F5" w:rsidRDefault="00DB75F5" w:rsidP="00F16E4E">
      <w:pPr>
        <w:pStyle w:val="a9"/>
        <w:numPr>
          <w:ilvl w:val="0"/>
          <w:numId w:val="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596BB063" w14:textId="13B7023C" w:rsidR="00DB75F5" w:rsidRPr="008F1631" w:rsidRDefault="00DB75F5" w:rsidP="00F16E4E">
      <w:pPr>
        <w:pStyle w:val="a9"/>
        <w:numPr>
          <w:ilvl w:val="0"/>
          <w:numId w:val="7"/>
        </w:numPr>
        <w:ind w:firstLineChars="0"/>
        <w:rPr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2419283C" w14:textId="28666100" w:rsidR="00DD5731" w:rsidRDefault="00553AC1" w:rsidP="00CA4DF1">
      <w:pPr>
        <w:pStyle w:val="2"/>
      </w:pPr>
      <w:bookmarkStart w:id="11" w:name="_Toc15047817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1"/>
    </w:p>
    <w:p w14:paraId="369DA111" w14:textId="3040729B" w:rsidR="00DC0413" w:rsidRPr="00DC0413" w:rsidRDefault="00DC0413" w:rsidP="00DC0413">
      <w:pPr>
        <w:ind w:firstLineChars="200" w:firstLine="480"/>
      </w:pPr>
      <w:r>
        <w:rPr>
          <w:rFonts w:hint="eastAsia"/>
        </w:rPr>
        <w:t>对于斐波那契额数列</w:t>
      </w:r>
      <w:r w:rsidR="0098465E">
        <w:rPr>
          <w:rFonts w:hint="eastAsia"/>
        </w:rPr>
        <w:t>的计算</w:t>
      </w:r>
      <w:r>
        <w:rPr>
          <w:rFonts w:hint="eastAsia"/>
        </w:rPr>
        <w:t>存在一个通项公式。</w:t>
      </w:r>
    </w:p>
    <w:p w14:paraId="019A8FF7" w14:textId="303812BE" w:rsidR="00CA4DF1" w:rsidRPr="0098465E" w:rsidRDefault="00D21D5C" w:rsidP="00CA4D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e>
          </m:d>
        </m:oMath>
      </m:oMathPara>
    </w:p>
    <w:p w14:paraId="7233CB7A" w14:textId="7C6ACAB4" w:rsidR="0098465E" w:rsidRDefault="0098465E" w:rsidP="00330E21">
      <w:pPr>
        <w:ind w:firstLineChars="200" w:firstLine="480"/>
        <w:rPr>
          <w:rFonts w:hint="eastAsia"/>
        </w:rPr>
      </w:pPr>
      <w:r>
        <w:rPr>
          <w:rFonts w:hint="eastAsia"/>
        </w:rPr>
        <w:t>pthread</w:t>
      </w:r>
      <w:r w:rsidR="00B50A48">
        <w:rPr>
          <w:rFonts w:hint="eastAsia"/>
        </w:rPr>
        <w:t>的作用是新申请一个线程，于是我们自然而然的就可以想到首先在程序开始运行时，首先通过启动一个新的线程去计算一定数目的斐波纳切数列，并将其存储起来，在通过主线程读取用户输入，之后根据输入选择输出的数列个数。通过多线程，将</w:t>
      </w:r>
      <w:r w:rsidR="00B50A48">
        <w:t>I/O</w:t>
      </w:r>
      <w:r w:rsidR="00B50A48">
        <w:rPr>
          <w:rFonts w:hint="eastAsia"/>
        </w:rPr>
        <w:t>与</w:t>
      </w:r>
      <w:r w:rsidR="00B50A48">
        <w:t>CPU</w:t>
      </w:r>
      <w:r w:rsidR="00B50A48">
        <w:rPr>
          <w:rFonts w:hint="eastAsia"/>
        </w:rPr>
        <w:t>计算分开，使其并行工作，减少了二者相互等待所耗费的时间。</w:t>
      </w:r>
    </w:p>
    <w:p w14:paraId="7A96902F" w14:textId="26CA79D2" w:rsidR="00D21D5C" w:rsidRDefault="00D21D5C" w:rsidP="00330E21">
      <w:pPr>
        <w:ind w:firstLineChars="200" w:firstLine="480"/>
        <w:rPr>
          <w:rFonts w:hint="eastAsia"/>
        </w:rPr>
      </w:pPr>
      <w:r>
        <w:rPr>
          <w:rFonts w:hint="eastAsia"/>
        </w:rPr>
        <w:t>对于斐波纳切数列的计算采用的是上述给出的通项公式，首先在子线程中完成</w:t>
      </w:r>
      <w:r>
        <w:rPr>
          <w:rFonts w:hint="eastAsia"/>
        </w:rPr>
        <w:t>51</w:t>
      </w:r>
      <w:r>
        <w:rPr>
          <w:rFonts w:hint="eastAsia"/>
        </w:rPr>
        <w:t>项斐波纳切数列的计算并存储于数组中。</w:t>
      </w:r>
      <w:r w:rsidR="00213F09">
        <w:rPr>
          <w:rFonts w:hint="eastAsia"/>
        </w:rPr>
        <w:t>如图</w:t>
      </w:r>
      <w:r w:rsidR="00213F09">
        <w:rPr>
          <w:rFonts w:hint="eastAsia"/>
        </w:rPr>
        <w:t>2.1</w:t>
      </w:r>
      <w:r w:rsidR="00213F09">
        <w:rPr>
          <w:rFonts w:hint="eastAsia"/>
        </w:rPr>
        <w:t>所示，为计算部分的代码。</w:t>
      </w:r>
    </w:p>
    <w:p w14:paraId="52990B04" w14:textId="566796DB" w:rsidR="00F95764" w:rsidRDefault="00F95764" w:rsidP="00F95764">
      <w:pPr>
        <w:ind w:firstLineChars="200" w:firstLine="480"/>
        <w:jc w:val="center"/>
        <w:rPr>
          <w:rFonts w:hint="eastAsia"/>
        </w:rPr>
      </w:pPr>
      <w:r w:rsidRPr="00F95764">
        <w:drawing>
          <wp:inline distT="0" distB="0" distL="0" distR="0" wp14:anchorId="5F134472" wp14:editId="033167DC">
            <wp:extent cx="4097091" cy="1615948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611" cy="16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E0C5" w14:textId="76520C33" w:rsidR="00F95764" w:rsidRPr="00CA4DF1" w:rsidRDefault="00F95764" w:rsidP="00F95764">
      <w:pPr>
        <w:ind w:firstLineChars="200" w:firstLine="360"/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>.</w:t>
      </w:r>
      <w:r>
        <w:rPr>
          <w:sz w:val="18"/>
          <w:szCs w:val="18"/>
        </w:rPr>
        <w:t>1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斐波纳切计算核心代码</w:t>
      </w:r>
    </w:p>
    <w:p w14:paraId="5CF1E0DD" w14:textId="068BFAB5" w:rsidR="00553AC1" w:rsidRDefault="00553AC1" w:rsidP="00224B57">
      <w:pPr>
        <w:pStyle w:val="2"/>
        <w:rPr>
          <w:rFonts w:hint="eastAsia"/>
        </w:rPr>
      </w:pPr>
      <w:bookmarkStart w:id="12" w:name="_Toc15047818"/>
      <w:r w:rsidRPr="00553AC1">
        <w:rPr>
          <w:rFonts w:hint="eastAsia"/>
        </w:rPr>
        <w:lastRenderedPageBreak/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End w:id="12"/>
    </w:p>
    <w:p w14:paraId="465A4FF3" w14:textId="77777777" w:rsidR="00F118BE" w:rsidRDefault="00F118BE" w:rsidP="00F16E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在本机环境下编写代码并测试正确性。</w:t>
      </w:r>
    </w:p>
    <w:p w14:paraId="11B9EF07" w14:textId="77777777" w:rsidR="00F118BE" w:rsidRDefault="00F118BE" w:rsidP="00F16E4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将代码导入平台进行平台测试。</w:t>
      </w:r>
    </w:p>
    <w:p w14:paraId="55DE25BB" w14:textId="56A3966C" w:rsidR="00F118BE" w:rsidRPr="00F118BE" w:rsidRDefault="00F118BE" w:rsidP="00F16E4E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分析代码执行的时间、空间复杂度。</w:t>
      </w:r>
    </w:p>
    <w:p w14:paraId="41D5FB97" w14:textId="34EEC4F1" w:rsidR="0000539F" w:rsidRDefault="00553AC1" w:rsidP="0000539F">
      <w:pPr>
        <w:pStyle w:val="2"/>
        <w:rPr>
          <w:rFonts w:hint="eastAsia"/>
        </w:rPr>
      </w:pPr>
      <w:bookmarkStart w:id="13" w:name="_Toc15047819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4" w:name="_Toc342798912"/>
      <w:bookmarkEnd w:id="13"/>
    </w:p>
    <w:p w14:paraId="37A2CF43" w14:textId="0DB2F905" w:rsidR="00A133B0" w:rsidRPr="00A133B0" w:rsidRDefault="00A133B0" w:rsidP="00A133B0">
      <w:pPr>
        <w:ind w:firstLineChars="200"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2.2</w:t>
      </w:r>
      <w:r>
        <w:rPr>
          <w:rFonts w:hint="eastAsia"/>
        </w:rPr>
        <w:t>所示，在平台的</w:t>
      </w:r>
      <w:r>
        <w:rPr>
          <w:rFonts w:hint="eastAsia"/>
        </w:rPr>
        <w:t>5</w:t>
      </w:r>
      <w:r>
        <w:rPr>
          <w:rFonts w:hint="eastAsia"/>
        </w:rPr>
        <w:t>个测试集中全部正确通过。</w:t>
      </w:r>
    </w:p>
    <w:p w14:paraId="520662ED" w14:textId="12489434" w:rsidR="00FA4DB8" w:rsidRDefault="00FA4DB8" w:rsidP="00FA4DB8">
      <w:pPr>
        <w:jc w:val="center"/>
        <w:rPr>
          <w:rFonts w:hint="eastAsia"/>
        </w:rPr>
      </w:pPr>
      <w:r w:rsidRPr="00FA4DB8">
        <w:drawing>
          <wp:inline distT="0" distB="0" distL="0" distR="0" wp14:anchorId="056A4930" wp14:editId="092F6E62">
            <wp:extent cx="3140357" cy="211461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954" cy="21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2B" w14:textId="11AC0780" w:rsidR="00FA4DB8" w:rsidRPr="00FA4DB8" w:rsidRDefault="00FA4DB8" w:rsidP="00FA4DB8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>.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pthread</w:t>
      </w:r>
      <w:r>
        <w:rPr>
          <w:rFonts w:hint="eastAsia"/>
          <w:sz w:val="18"/>
          <w:szCs w:val="18"/>
        </w:rPr>
        <w:t>平台测试</w:t>
      </w:r>
    </w:p>
    <w:p w14:paraId="72333348" w14:textId="70428FA4" w:rsidR="00F96F40" w:rsidRPr="00407A54" w:rsidRDefault="00074358" w:rsidP="00407A54">
      <w:pPr>
        <w:pStyle w:val="1"/>
        <w:jc w:val="center"/>
      </w:pPr>
      <w:r>
        <w:br w:type="page"/>
      </w:r>
      <w:bookmarkStart w:id="15" w:name="_Toc376773654"/>
      <w:bookmarkStart w:id="16" w:name="_Toc15047820"/>
      <w:r w:rsidR="006505D2">
        <w:rPr>
          <w:rFonts w:hint="eastAsia"/>
        </w:rPr>
        <w:lastRenderedPageBreak/>
        <w:t>3</w:t>
      </w:r>
      <w:bookmarkEnd w:id="14"/>
      <w:bookmarkEnd w:id="15"/>
      <w:r w:rsidR="002E27E5">
        <w:rPr>
          <w:rFonts w:hint="eastAsia"/>
        </w:rPr>
        <w:t xml:space="preserve"> </w:t>
      </w:r>
      <w:r w:rsidR="002E27E5">
        <w:t>OpenMP</w:t>
      </w:r>
      <w:r w:rsidR="002E27E5">
        <w:rPr>
          <w:rFonts w:hint="eastAsia"/>
        </w:rPr>
        <w:t>环境下斐波纳切数列计算</w:t>
      </w:r>
      <w:bookmarkEnd w:id="16"/>
    </w:p>
    <w:p w14:paraId="78E900AA" w14:textId="09905C0B" w:rsidR="00DA0FE5" w:rsidRDefault="0015282E" w:rsidP="00DA0FE5">
      <w:pPr>
        <w:pStyle w:val="2"/>
      </w:pPr>
      <w:bookmarkStart w:id="17" w:name="_Toc376773666"/>
      <w:bookmarkStart w:id="18" w:name="_Toc342798913"/>
      <w:bookmarkStart w:id="19" w:name="_Toc376773655"/>
      <w:bookmarkStart w:id="20" w:name="_Toc15047821"/>
      <w:r w:rsidRPr="00224B57">
        <w:rPr>
          <w:rFonts w:hint="eastAsia"/>
        </w:rPr>
        <w:t>3</w:t>
      </w:r>
      <w:r w:rsidRPr="00224B57">
        <w:t>.1</w:t>
      </w:r>
      <w:bookmarkEnd w:id="17"/>
      <w:r w:rsidR="00DA0FE5">
        <w:rPr>
          <w:rFonts w:hint="eastAsia"/>
        </w:rPr>
        <w:t>实验目的与要求</w:t>
      </w:r>
      <w:bookmarkEnd w:id="20"/>
    </w:p>
    <w:p w14:paraId="07600ACD" w14:textId="77777777" w:rsidR="003F3723" w:rsidRDefault="003F3723" w:rsidP="00F16E4E">
      <w:pPr>
        <w:pStyle w:val="a9"/>
        <w:numPr>
          <w:ilvl w:val="0"/>
          <w:numId w:val="8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0A8B07CF" w14:textId="0638546A" w:rsidR="003F3723" w:rsidRDefault="003F3723" w:rsidP="00F16E4E">
      <w:pPr>
        <w:pStyle w:val="a9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r>
        <w:rPr>
          <w:rFonts w:hint="eastAsia"/>
          <w:szCs w:val="24"/>
        </w:rPr>
        <w:t>环境下斐波那契数列的计算方法。</w:t>
      </w:r>
    </w:p>
    <w:p w14:paraId="12B73F8F" w14:textId="4A9D5F18" w:rsidR="003F3723" w:rsidRPr="002F0C9B" w:rsidRDefault="003F3723" w:rsidP="00F16E4E">
      <w:pPr>
        <w:pStyle w:val="a9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理解</w:t>
      </w:r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r>
        <w:rPr>
          <w:rFonts w:hint="eastAsia"/>
          <w:szCs w:val="24"/>
        </w:rPr>
        <w:t>并行的实现原理</w:t>
      </w:r>
    </w:p>
    <w:p w14:paraId="1B0DFCA3" w14:textId="77777777" w:rsidR="003F3723" w:rsidRDefault="003F3723" w:rsidP="00F16E4E">
      <w:pPr>
        <w:pStyle w:val="a9"/>
        <w:numPr>
          <w:ilvl w:val="0"/>
          <w:numId w:val="8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02A1A8B9" w14:textId="7F2391D8" w:rsidR="003F3723" w:rsidRDefault="003F3723" w:rsidP="00F16E4E">
      <w:pPr>
        <w:pStyle w:val="a9"/>
        <w:numPr>
          <w:ilvl w:val="0"/>
          <w:numId w:val="1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0ED27AD5" w14:textId="77777777" w:rsidR="003F3723" w:rsidRDefault="003F3723" w:rsidP="00F16E4E">
      <w:pPr>
        <w:pStyle w:val="a9"/>
        <w:numPr>
          <w:ilvl w:val="0"/>
          <w:numId w:val="1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r w:rsidRPr="002F0C9B">
        <w:rPr>
          <w:rFonts w:hint="eastAsia"/>
          <w:szCs w:val="24"/>
        </w:rPr>
        <w:t>int</w:t>
      </w:r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3BBEE4A5" w14:textId="77777777" w:rsidR="003F3723" w:rsidRDefault="003F3723" w:rsidP="00F16E4E">
      <w:pPr>
        <w:pStyle w:val="a9"/>
        <w:numPr>
          <w:ilvl w:val="0"/>
          <w:numId w:val="1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0227BE22" w14:textId="6C935EF4" w:rsidR="003F3723" w:rsidRPr="00653D5B" w:rsidRDefault="003F3723" w:rsidP="00F16E4E">
      <w:pPr>
        <w:pStyle w:val="a9"/>
        <w:numPr>
          <w:ilvl w:val="0"/>
          <w:numId w:val="10"/>
        </w:numPr>
        <w:ind w:firstLineChars="0"/>
        <w:rPr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2F10C852" w14:textId="20331C6A" w:rsidR="00DA0FE5" w:rsidRDefault="0015282E" w:rsidP="00DA0FE5">
      <w:pPr>
        <w:pStyle w:val="2"/>
        <w:rPr>
          <w:rFonts w:hint="eastAsia"/>
        </w:rPr>
      </w:pPr>
      <w:bookmarkStart w:id="21" w:name="_Toc376773667"/>
      <w:bookmarkStart w:id="22" w:name="_Toc15047822"/>
      <w:r>
        <w:rPr>
          <w:rFonts w:hint="eastAsia"/>
        </w:rPr>
        <w:t>3</w:t>
      </w:r>
      <w:r>
        <w:t>.2</w:t>
      </w:r>
      <w:bookmarkEnd w:id="21"/>
      <w:r w:rsidR="00DA0FE5">
        <w:rPr>
          <w:rFonts w:hint="eastAsia"/>
        </w:rPr>
        <w:t>算法描述</w:t>
      </w:r>
      <w:bookmarkEnd w:id="22"/>
    </w:p>
    <w:p w14:paraId="2FDF1560" w14:textId="63C4C34F" w:rsidR="00885176" w:rsidRDefault="00885176" w:rsidP="007126C3">
      <w:pPr>
        <w:ind w:firstLineChars="200" w:firstLine="480"/>
        <w:rPr>
          <w:rFonts w:hint="eastAsia"/>
        </w:rPr>
      </w:pPr>
      <w:r>
        <w:t>OpenMP</w:t>
      </w:r>
      <w:r w:rsidR="007126C3">
        <w:rPr>
          <w:rFonts w:hint="eastAsia"/>
        </w:rPr>
        <w:t>并行编程是通过编译器自动完成多线程的申请以及销毁，只需在需要并行处理的地方添加上相应的指令即可。这里不再用提前计算存储的方式，而是先读取用户的输入，之后通过</w:t>
      </w:r>
      <w:r w:rsidR="007126C3">
        <w:t>OpenMP</w:t>
      </w:r>
      <w:r w:rsidR="007126C3">
        <w:rPr>
          <w:rFonts w:hint="eastAsia"/>
        </w:rPr>
        <w:t>并行计算。</w:t>
      </w:r>
    </w:p>
    <w:p w14:paraId="751FE5EE" w14:textId="66AECD48" w:rsidR="007126C3" w:rsidRDefault="007126C3" w:rsidP="007126C3">
      <w:pPr>
        <w:ind w:firstLineChars="200" w:firstLine="480"/>
        <w:rPr>
          <w:rFonts w:hint="eastAsia"/>
        </w:rPr>
      </w:pPr>
      <w:r>
        <w:rPr>
          <w:rFonts w:hint="eastAsia"/>
        </w:rPr>
        <w:t>核心代码如图</w:t>
      </w:r>
      <w:r>
        <w:rPr>
          <w:rFonts w:hint="eastAsia"/>
        </w:rPr>
        <w:t>3.1</w:t>
      </w:r>
      <w:r>
        <w:rPr>
          <w:rFonts w:hint="eastAsia"/>
        </w:rPr>
        <w:t>所示。</w:t>
      </w:r>
      <w:r w:rsidR="00B95F29">
        <w:rPr>
          <w:rFonts w:hint="eastAsia"/>
        </w:rPr>
        <w:t>在利用通项公式计算斐波纳切数列时，加上</w:t>
      </w:r>
      <w:r w:rsidR="00B95F29" w:rsidRPr="00B95F29">
        <w:t>#pragma omp parallel for</w:t>
      </w:r>
      <w:r w:rsidR="00B95F29">
        <w:rPr>
          <w:rFonts w:hint="eastAsia"/>
        </w:rPr>
        <w:t>指令，指明接下来的循环需要采用并行化的方式实现。</w:t>
      </w:r>
    </w:p>
    <w:p w14:paraId="5EBEB3FD" w14:textId="77777777" w:rsidR="00F244B7" w:rsidRPr="007126C3" w:rsidRDefault="00F244B7" w:rsidP="007126C3">
      <w:pPr>
        <w:ind w:firstLineChars="200" w:firstLine="480"/>
        <w:rPr>
          <w:rFonts w:hint="eastAsia"/>
        </w:rPr>
      </w:pPr>
    </w:p>
    <w:p w14:paraId="4840E688" w14:textId="718CF9A9" w:rsidR="007126C3" w:rsidRDefault="007126C3" w:rsidP="007126C3">
      <w:pPr>
        <w:jc w:val="center"/>
        <w:rPr>
          <w:rFonts w:hint="eastAsia"/>
        </w:rPr>
      </w:pPr>
      <w:r w:rsidRPr="007126C3">
        <w:drawing>
          <wp:inline distT="0" distB="0" distL="0" distR="0" wp14:anchorId="4852BB8F" wp14:editId="62C32DC2">
            <wp:extent cx="4283357" cy="95042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329" cy="9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2D2" w14:textId="61745271" w:rsidR="007126C3" w:rsidRPr="007126C3" w:rsidRDefault="007126C3" w:rsidP="007126C3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3.1</w:t>
      </w:r>
      <w:r w:rsidRPr="007F6EA0">
        <w:rPr>
          <w:sz w:val="18"/>
          <w:szCs w:val="18"/>
        </w:rPr>
        <w:t xml:space="preserve"> </w:t>
      </w:r>
      <w:r w:rsidRPr="007126C3">
        <w:rPr>
          <w:sz w:val="18"/>
          <w:szCs w:val="18"/>
        </w:rPr>
        <w:t>OpenMP</w:t>
      </w:r>
      <w:r w:rsidR="00B95F29">
        <w:rPr>
          <w:rFonts w:hint="eastAsia"/>
          <w:sz w:val="18"/>
          <w:szCs w:val="18"/>
        </w:rPr>
        <w:t>核心代码</w:t>
      </w:r>
    </w:p>
    <w:p w14:paraId="797FCA49" w14:textId="280985B6" w:rsidR="00A1259B" w:rsidRDefault="0015282E" w:rsidP="00224B57">
      <w:pPr>
        <w:pStyle w:val="2"/>
        <w:rPr>
          <w:rFonts w:hint="eastAsia"/>
        </w:rPr>
      </w:pPr>
      <w:bookmarkStart w:id="23" w:name="_Toc15047823"/>
      <w:r>
        <w:rPr>
          <w:rFonts w:hint="eastAsia"/>
        </w:rPr>
        <w:t>3</w:t>
      </w:r>
      <w:r>
        <w:t>.3</w:t>
      </w:r>
      <w:bookmarkEnd w:id="18"/>
      <w:bookmarkEnd w:id="19"/>
      <w:r w:rsidR="00DA0FE5">
        <w:rPr>
          <w:rFonts w:hint="eastAsia"/>
        </w:rPr>
        <w:t>实验方案</w:t>
      </w:r>
      <w:bookmarkEnd w:id="23"/>
    </w:p>
    <w:p w14:paraId="1B1024ED" w14:textId="77777777" w:rsidR="002F732F" w:rsidRDefault="002F732F" w:rsidP="00F16E4E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在本机环境下编写代码并测试正确性。</w:t>
      </w:r>
    </w:p>
    <w:p w14:paraId="55654FC5" w14:textId="77777777" w:rsidR="002F732F" w:rsidRDefault="002F732F" w:rsidP="00F16E4E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将代码导入平台进行平台测试。</w:t>
      </w:r>
    </w:p>
    <w:p w14:paraId="493AA5E5" w14:textId="4C077DB9" w:rsidR="002F732F" w:rsidRPr="002F732F" w:rsidRDefault="002F732F" w:rsidP="00F16E4E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分析代码执行的时间、空间复杂度。</w:t>
      </w:r>
      <w:r w:rsidR="00443E03">
        <w:br w:type="page"/>
      </w:r>
    </w:p>
    <w:p w14:paraId="36804D07" w14:textId="1DA74760" w:rsidR="00365323" w:rsidRDefault="0015282E" w:rsidP="00224B57">
      <w:pPr>
        <w:pStyle w:val="2"/>
        <w:rPr>
          <w:rFonts w:hint="eastAsia"/>
        </w:rPr>
      </w:pPr>
      <w:bookmarkStart w:id="24" w:name="_Toc376773657"/>
      <w:bookmarkStart w:id="25" w:name="_Toc15047824"/>
      <w:r>
        <w:lastRenderedPageBreak/>
        <w:t>3.4</w:t>
      </w:r>
      <w:bookmarkEnd w:id="24"/>
      <w:r w:rsidR="00DA0FE5">
        <w:rPr>
          <w:rFonts w:hint="eastAsia"/>
        </w:rPr>
        <w:t>实验结果与分析</w:t>
      </w:r>
      <w:bookmarkEnd w:id="25"/>
    </w:p>
    <w:p w14:paraId="0A2B25DF" w14:textId="7C77E95C" w:rsidR="00597336" w:rsidRPr="00597336" w:rsidRDefault="00597336" w:rsidP="00597336">
      <w:pPr>
        <w:ind w:firstLineChars="200"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3.2</w:t>
      </w:r>
      <w:r>
        <w:rPr>
          <w:rFonts w:hint="eastAsia"/>
        </w:rPr>
        <w:t>所示，在平台的</w:t>
      </w:r>
      <w:r>
        <w:rPr>
          <w:rFonts w:hint="eastAsia"/>
        </w:rPr>
        <w:t>5</w:t>
      </w:r>
      <w:r>
        <w:rPr>
          <w:rFonts w:hint="eastAsia"/>
        </w:rPr>
        <w:t>个测试集中全部正确通过。</w:t>
      </w:r>
    </w:p>
    <w:p w14:paraId="70F2FD8E" w14:textId="61380D62" w:rsidR="00597336" w:rsidRDefault="00597336" w:rsidP="00597336">
      <w:pPr>
        <w:jc w:val="center"/>
        <w:rPr>
          <w:rFonts w:hint="eastAsia"/>
        </w:rPr>
      </w:pPr>
      <w:r w:rsidRPr="00597336">
        <w:drawing>
          <wp:inline distT="0" distB="0" distL="0" distR="0" wp14:anchorId="3E664417" wp14:editId="78280B3D">
            <wp:extent cx="3597557" cy="244413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336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6A36" w14:textId="1E1E0862" w:rsidR="00A7206B" w:rsidRPr="00597336" w:rsidRDefault="00A7206B" w:rsidP="00597336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</w:t>
      </w:r>
      <w:r w:rsidRPr="007F6EA0">
        <w:rPr>
          <w:sz w:val="18"/>
          <w:szCs w:val="18"/>
        </w:rPr>
        <w:t>.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 xml:space="preserve"> </w:t>
      </w:r>
      <w:r>
        <w:rPr>
          <w:sz w:val="18"/>
          <w:szCs w:val="18"/>
        </w:rPr>
        <w:t>OpenMP</w:t>
      </w:r>
      <w:r>
        <w:rPr>
          <w:rFonts w:hint="eastAsia"/>
          <w:sz w:val="18"/>
          <w:szCs w:val="18"/>
        </w:rPr>
        <w:t>平台测试</w:t>
      </w:r>
    </w:p>
    <w:p w14:paraId="267B147C" w14:textId="6C4A1ABC" w:rsidR="00833F65" w:rsidRPr="003E6621" w:rsidRDefault="004375B6" w:rsidP="003E6621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Cs w:val="30"/>
        </w:rPr>
      </w:pPr>
      <w:r>
        <w:rPr>
          <w:b/>
          <w:sz w:val="30"/>
          <w:szCs w:val="30"/>
        </w:rPr>
        <w:br w:type="page"/>
      </w:r>
    </w:p>
    <w:p w14:paraId="5ACD8DA5" w14:textId="58BD1BE3" w:rsidR="0088593D" w:rsidRDefault="002604D9" w:rsidP="002604D9">
      <w:pPr>
        <w:pStyle w:val="1"/>
        <w:jc w:val="center"/>
      </w:pPr>
      <w:bookmarkStart w:id="26" w:name="_Toc376773669"/>
      <w:bookmarkStart w:id="27" w:name="_Toc15047825"/>
      <w:r>
        <w:rPr>
          <w:rFonts w:hint="eastAsia"/>
        </w:rPr>
        <w:lastRenderedPageBreak/>
        <w:t>4</w:t>
      </w:r>
      <w:bookmarkEnd w:id="26"/>
      <w:r w:rsidR="0081103D">
        <w:rPr>
          <w:rFonts w:hint="eastAsia"/>
        </w:rPr>
        <w:t xml:space="preserve"> </w:t>
      </w:r>
      <w:r w:rsidR="0081103D">
        <w:t>MPI</w:t>
      </w:r>
      <w:r w:rsidR="0081103D">
        <w:rPr>
          <w:rFonts w:hint="eastAsia"/>
        </w:rPr>
        <w:t>环境下斐波纳切数列计算</w:t>
      </w:r>
      <w:bookmarkEnd w:id="27"/>
    </w:p>
    <w:p w14:paraId="1ABFE06A" w14:textId="1AF421A6" w:rsidR="000C5661" w:rsidRDefault="00224B57" w:rsidP="00224B57">
      <w:pPr>
        <w:pStyle w:val="2"/>
      </w:pPr>
      <w:bookmarkStart w:id="28" w:name="_Toc342798933"/>
      <w:bookmarkStart w:id="29" w:name="_Toc376773670"/>
      <w:bookmarkStart w:id="30" w:name="_Toc15047826"/>
      <w:r>
        <w:rPr>
          <w:rFonts w:hint="eastAsia"/>
        </w:rPr>
        <w:t>4.1</w:t>
      </w:r>
      <w:r>
        <w:t xml:space="preserve"> </w:t>
      </w:r>
      <w:bookmarkStart w:id="31" w:name="_Toc342798936"/>
      <w:bookmarkStart w:id="32" w:name="_Toc376773674"/>
      <w:bookmarkEnd w:id="28"/>
      <w:bookmarkEnd w:id="29"/>
      <w:r w:rsidR="00DA0FE5">
        <w:rPr>
          <w:rFonts w:hint="eastAsia"/>
        </w:rPr>
        <w:t>实验目的与要求</w:t>
      </w:r>
      <w:bookmarkEnd w:id="30"/>
    </w:p>
    <w:p w14:paraId="155A3AE0" w14:textId="77777777" w:rsidR="00F81964" w:rsidRDefault="00F81964" w:rsidP="00F16E4E">
      <w:pPr>
        <w:pStyle w:val="a9"/>
        <w:numPr>
          <w:ilvl w:val="0"/>
          <w:numId w:val="11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419169F5" w14:textId="058BA78E" w:rsidR="00F81964" w:rsidRDefault="00F81964" w:rsidP="00F16E4E">
      <w:pPr>
        <w:pStyle w:val="a9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>
        <w:rPr>
          <w:szCs w:val="24"/>
        </w:rPr>
        <w:t>MPI</w:t>
      </w:r>
      <w:r>
        <w:rPr>
          <w:rFonts w:hint="eastAsia"/>
          <w:szCs w:val="24"/>
        </w:rPr>
        <w:t>环境下斐波那契数列的计算方法。</w:t>
      </w:r>
    </w:p>
    <w:p w14:paraId="029AB9E5" w14:textId="18B0D291" w:rsidR="00F81964" w:rsidRPr="002F0C9B" w:rsidRDefault="00F81964" w:rsidP="00F16E4E">
      <w:pPr>
        <w:pStyle w:val="a9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理解</w:t>
      </w:r>
      <w:r>
        <w:rPr>
          <w:szCs w:val="24"/>
        </w:rPr>
        <w:t>MPI</w:t>
      </w:r>
      <w:r>
        <w:rPr>
          <w:rFonts w:hint="eastAsia"/>
          <w:szCs w:val="24"/>
        </w:rPr>
        <w:t>并行的实现原理</w:t>
      </w:r>
    </w:p>
    <w:p w14:paraId="04DA2A29" w14:textId="77777777" w:rsidR="00F81964" w:rsidRDefault="00F81964" w:rsidP="00F16E4E">
      <w:pPr>
        <w:pStyle w:val="a9"/>
        <w:numPr>
          <w:ilvl w:val="0"/>
          <w:numId w:val="11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40902191" w14:textId="6C3EFC73" w:rsidR="00F81964" w:rsidRDefault="00F81964" w:rsidP="00F16E4E">
      <w:pPr>
        <w:pStyle w:val="a9"/>
        <w:numPr>
          <w:ilvl w:val="0"/>
          <w:numId w:val="1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>
        <w:rPr>
          <w:szCs w:val="24"/>
        </w:rPr>
        <w:t>MPI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4648AC2" w14:textId="77777777" w:rsidR="00F81964" w:rsidRDefault="00F81964" w:rsidP="00F16E4E">
      <w:pPr>
        <w:pStyle w:val="a9"/>
        <w:numPr>
          <w:ilvl w:val="0"/>
          <w:numId w:val="1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r w:rsidRPr="002F0C9B">
        <w:rPr>
          <w:rFonts w:hint="eastAsia"/>
          <w:szCs w:val="24"/>
        </w:rPr>
        <w:t>int</w:t>
      </w:r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502C3640" w14:textId="77777777" w:rsidR="00F81964" w:rsidRDefault="00F81964" w:rsidP="00F16E4E">
      <w:pPr>
        <w:pStyle w:val="a9"/>
        <w:numPr>
          <w:ilvl w:val="0"/>
          <w:numId w:val="1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22BBA790" w14:textId="5988B2E3" w:rsidR="00F81964" w:rsidRPr="002D2272" w:rsidRDefault="00F81964" w:rsidP="00F16E4E">
      <w:pPr>
        <w:pStyle w:val="a9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4E110472" w14:textId="42470F44" w:rsidR="000C5661" w:rsidRDefault="00224B57" w:rsidP="00224B57">
      <w:pPr>
        <w:pStyle w:val="2"/>
        <w:rPr>
          <w:rFonts w:hint="eastAsia"/>
        </w:rPr>
      </w:pPr>
      <w:bookmarkStart w:id="33" w:name="_Toc15047827"/>
      <w:r>
        <w:rPr>
          <w:rFonts w:hint="eastAsia"/>
        </w:rPr>
        <w:t>4.2</w:t>
      </w:r>
      <w:r>
        <w:t xml:space="preserve"> </w:t>
      </w:r>
      <w:r w:rsidR="00DA0FE5">
        <w:rPr>
          <w:rFonts w:hint="eastAsia"/>
        </w:rPr>
        <w:t>算法描述</w:t>
      </w:r>
      <w:bookmarkEnd w:id="33"/>
    </w:p>
    <w:p w14:paraId="329FAA6D" w14:textId="0B8A954C" w:rsidR="004E5273" w:rsidRDefault="004E5273" w:rsidP="004E5273">
      <w:pPr>
        <w:ind w:firstLineChars="200" w:firstLine="480"/>
        <w:rPr>
          <w:rFonts w:hint="eastAsia"/>
        </w:rPr>
      </w:pPr>
      <w:r w:rsidRPr="004E5273">
        <w:rPr>
          <w:rFonts w:hint="eastAsia"/>
        </w:rPr>
        <w:t>MPI</w:t>
      </w:r>
      <w:r w:rsidRPr="004E5273">
        <w:rPr>
          <w:rFonts w:hint="eastAsia"/>
        </w:rPr>
        <w:t>是一个跨语言的通讯协议，用于编写并行计算机。支持点对点和广播。</w:t>
      </w:r>
      <w:r w:rsidRPr="004E5273">
        <w:rPr>
          <w:rFonts w:hint="eastAsia"/>
        </w:rPr>
        <w:t>MPI</w:t>
      </w:r>
      <w:r w:rsidRPr="004E5273">
        <w:rPr>
          <w:rFonts w:hint="eastAsia"/>
        </w:rPr>
        <w:t>是一个信息传递应用程序接口，包括协议和和语义说明，他们指明其如何在各种实现中发挥其特性。</w:t>
      </w:r>
      <w:r w:rsidRPr="004E5273">
        <w:rPr>
          <w:rFonts w:hint="eastAsia"/>
        </w:rPr>
        <w:t>MPI</w:t>
      </w:r>
      <w:r w:rsidRPr="004E5273">
        <w:rPr>
          <w:rFonts w:hint="eastAsia"/>
        </w:rPr>
        <w:t>的目标是高性能，大规模性，和可移植性。</w:t>
      </w:r>
      <w:r w:rsidRPr="004E5273">
        <w:rPr>
          <w:rFonts w:hint="eastAsia"/>
        </w:rPr>
        <w:t>MPI</w:t>
      </w:r>
      <w:r w:rsidRPr="004E5273">
        <w:rPr>
          <w:rFonts w:hint="eastAsia"/>
        </w:rPr>
        <w:t>在今天仍为高性能计算的主要模型。与</w:t>
      </w:r>
      <w:r w:rsidRPr="004E5273">
        <w:rPr>
          <w:rFonts w:hint="eastAsia"/>
        </w:rPr>
        <w:t>OpenMP</w:t>
      </w:r>
      <w:r w:rsidRPr="004E5273">
        <w:rPr>
          <w:rFonts w:hint="eastAsia"/>
        </w:rPr>
        <w:t>并行程序不同，</w:t>
      </w:r>
      <w:r w:rsidRPr="004E5273">
        <w:rPr>
          <w:rFonts w:hint="eastAsia"/>
        </w:rPr>
        <w:t>MPI</w:t>
      </w:r>
      <w:r w:rsidRPr="004E5273">
        <w:rPr>
          <w:rFonts w:hint="eastAsia"/>
        </w:rPr>
        <w:t>是一种基于信息传递的并行编程技术。消息传递接口是一种编程接口标准，而不是一种具体的编程语言。简而言之，</w:t>
      </w:r>
      <w:r w:rsidRPr="004E5273">
        <w:rPr>
          <w:rFonts w:hint="eastAsia"/>
        </w:rPr>
        <w:t>MPI</w:t>
      </w:r>
      <w:r w:rsidRPr="004E5273">
        <w:rPr>
          <w:rFonts w:hint="eastAsia"/>
        </w:rPr>
        <w:t>标准定义了一组具有可移植性的编程接口</w:t>
      </w:r>
      <w:r>
        <w:rPr>
          <w:rFonts w:hint="eastAsia"/>
        </w:rPr>
        <w:t>。</w:t>
      </w:r>
    </w:p>
    <w:p w14:paraId="3C9B157E" w14:textId="67BB2AA8" w:rsidR="00443F89" w:rsidRDefault="00443F89" w:rsidP="004E5273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>
        <w:t>MPI</w:t>
      </w:r>
      <w:r>
        <w:rPr>
          <w:rFonts w:hint="eastAsia"/>
        </w:rPr>
        <w:t>程序需要在运行时输入需要启动的进程个数，所以我们需要对任务进行划分。划分的依据就是进程个数。为了减少</w:t>
      </w:r>
      <w:r>
        <w:t>I/O</w:t>
      </w:r>
      <w:r>
        <w:rPr>
          <w:rFonts w:hint="eastAsia"/>
        </w:rPr>
        <w:t>等待时间，采用先计算后输出的方式。</w:t>
      </w:r>
    </w:p>
    <w:p w14:paraId="62AED200" w14:textId="3EBA3382" w:rsidR="00443F89" w:rsidRDefault="00443F89" w:rsidP="004E5273">
      <w:pPr>
        <w:ind w:firstLineChars="200" w:firstLine="480"/>
        <w:rPr>
          <w:rFonts w:hint="eastAsia"/>
        </w:rPr>
      </w:pPr>
      <w:r>
        <w:rPr>
          <w:rFonts w:hint="eastAsia"/>
        </w:rPr>
        <w:t>这里首先计算的斐波纳切数列的个数为</w:t>
      </w:r>
      <w:r>
        <w:rPr>
          <w:rFonts w:hint="eastAsia"/>
        </w:rPr>
        <w:t>51</w:t>
      </w:r>
      <w:r>
        <w:rPr>
          <w:rFonts w:hint="eastAsia"/>
        </w:rPr>
        <w:t>个。首先通过</w:t>
      </w:r>
      <w:r w:rsidRPr="00443F89">
        <w:t>MPI_Comm_size</w:t>
      </w:r>
      <w:r>
        <w:rPr>
          <w:rFonts w:hint="eastAsia"/>
        </w:rPr>
        <w:t>（）函数获取当前程序的进程总数</w:t>
      </w:r>
      <w:r>
        <w:rPr>
          <w:rFonts w:hint="eastAsia"/>
        </w:rPr>
        <w:t>n</w:t>
      </w:r>
      <w:r>
        <w:rPr>
          <w:rFonts w:hint="eastAsia"/>
        </w:rPr>
        <w:t>，对所有进程进行相应的任务划分。</w:t>
      </w:r>
      <w:r>
        <w:rPr>
          <w:rFonts w:hint="eastAsia"/>
        </w:rPr>
        <w:t>0</w:t>
      </w:r>
      <w:r>
        <w:rPr>
          <w:rFonts w:hint="eastAsia"/>
        </w:rPr>
        <w:t>号进程输入输出进程，其余进程作为计算进程。将</w:t>
      </w:r>
      <w:r>
        <w:rPr>
          <w:rFonts w:hint="eastAsia"/>
        </w:rPr>
        <w:t>51</w:t>
      </w:r>
      <w:r>
        <w:rPr>
          <w:rFonts w:hint="eastAsia"/>
        </w:rPr>
        <w:t>个斐波纳切数均分给剩余的</w:t>
      </w:r>
      <w:r>
        <w:rPr>
          <w:rFonts w:hint="eastAsia"/>
        </w:rPr>
        <w:t>n-1</w:t>
      </w:r>
      <w:r>
        <w:rPr>
          <w:rFonts w:hint="eastAsia"/>
        </w:rPr>
        <w:t>个进程，很可能会出现不能整除的现象。所以需要对最后一个进程单独处理，让最后一个进程完成剩余的所有任务的计算，就是将不能整除的部分都划分给最后一个进程去计算。</w:t>
      </w:r>
    </w:p>
    <w:p w14:paraId="320E655C" w14:textId="5D3EA70E" w:rsidR="003960AE" w:rsidRDefault="003960AE" w:rsidP="004E5273">
      <w:pPr>
        <w:ind w:firstLineChars="200" w:firstLine="480"/>
        <w:rPr>
          <w:rFonts w:hint="eastAsia"/>
        </w:rPr>
      </w:pPr>
      <w:r>
        <w:rPr>
          <w:rFonts w:hint="eastAsia"/>
        </w:rPr>
        <w:t>每一个计算进程通过自己的进程</w:t>
      </w:r>
      <w:r>
        <w:rPr>
          <w:rFonts w:hint="eastAsia"/>
        </w:rPr>
        <w:t>id</w:t>
      </w:r>
      <w:r>
        <w:rPr>
          <w:rFonts w:hint="eastAsia"/>
        </w:rPr>
        <w:t>获得相应的任务划分区域，开始基址为：</w:t>
      </w:r>
      <w:r>
        <w:rPr>
          <w:rFonts w:hint="eastAsia"/>
        </w:rPr>
        <w:t>id*</w:t>
      </w:r>
      <w:r>
        <w:rPr>
          <w:rFonts w:hint="eastAsia"/>
        </w:rPr>
        <w:t>（</w:t>
      </w:r>
      <w:r>
        <w:rPr>
          <w:rFonts w:hint="eastAsia"/>
        </w:rPr>
        <w:t>51/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）），结束地址为：</w:t>
      </w:r>
      <w:r>
        <w:rPr>
          <w:rFonts w:hint="eastAsia"/>
        </w:rPr>
        <w:t>id*</w:t>
      </w:r>
      <w:r>
        <w:rPr>
          <w:rFonts w:hint="eastAsia"/>
        </w:rPr>
        <w:t>（</w:t>
      </w:r>
      <w:r>
        <w:rPr>
          <w:rFonts w:hint="eastAsia"/>
        </w:rPr>
        <w:t>51/n</w:t>
      </w:r>
      <w:r>
        <w:rPr>
          <w:rFonts w:hint="eastAsia"/>
        </w:rPr>
        <w:t>）</w:t>
      </w:r>
      <w:r w:rsidR="004F4F8A">
        <w:rPr>
          <w:rFonts w:hint="eastAsia"/>
        </w:rPr>
        <w:t>。最后一个进程结束地址为</w:t>
      </w:r>
      <w:r w:rsidR="004F4F8A">
        <w:rPr>
          <w:rFonts w:hint="eastAsia"/>
        </w:rPr>
        <w:t>51</w:t>
      </w:r>
      <w:r w:rsidR="004F4F8A">
        <w:rPr>
          <w:rFonts w:hint="eastAsia"/>
        </w:rPr>
        <w:t>。这样以来就完成的任务的划分。</w:t>
      </w:r>
    </w:p>
    <w:p w14:paraId="395844C1" w14:textId="6B3F8A70" w:rsidR="009077B9" w:rsidRPr="003960AE" w:rsidRDefault="009077B9" w:rsidP="004E5273">
      <w:pPr>
        <w:ind w:firstLineChars="200" w:firstLine="480"/>
        <w:rPr>
          <w:rFonts w:hint="eastAsia"/>
        </w:rPr>
      </w:pPr>
      <w:r>
        <w:rPr>
          <w:rFonts w:hint="eastAsia"/>
        </w:rPr>
        <w:t>最后只需要根据用户的输入，选择计算完成的数据进行输出即可。</w:t>
      </w:r>
    </w:p>
    <w:p w14:paraId="7DE45D41" w14:textId="0D418FAD" w:rsidR="000C5661" w:rsidRDefault="00224B57" w:rsidP="00224B57">
      <w:pPr>
        <w:pStyle w:val="2"/>
        <w:rPr>
          <w:rFonts w:hint="eastAsia"/>
        </w:rPr>
      </w:pPr>
      <w:bookmarkStart w:id="34" w:name="_Toc15047828"/>
      <w:r>
        <w:rPr>
          <w:rFonts w:hint="eastAsia"/>
        </w:rPr>
        <w:t>4.3</w:t>
      </w:r>
      <w:r>
        <w:t xml:space="preserve"> </w:t>
      </w:r>
      <w:r w:rsidR="00DA0FE5">
        <w:rPr>
          <w:rFonts w:hint="eastAsia"/>
        </w:rPr>
        <w:t>实验方案</w:t>
      </w:r>
      <w:bookmarkEnd w:id="34"/>
    </w:p>
    <w:p w14:paraId="1CC3D145" w14:textId="77777777" w:rsidR="007D4ECA" w:rsidRDefault="007D4ECA" w:rsidP="00F16E4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在本机环境下编写代码并测试正确性。</w:t>
      </w:r>
    </w:p>
    <w:p w14:paraId="1F3FFEBD" w14:textId="77777777" w:rsidR="007D4ECA" w:rsidRDefault="007D4ECA" w:rsidP="00F16E4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将代码导入平台进行平台测试。</w:t>
      </w:r>
    </w:p>
    <w:p w14:paraId="6BFED9C4" w14:textId="751C54C0" w:rsidR="007D4ECA" w:rsidRPr="007D4ECA" w:rsidRDefault="007D4ECA" w:rsidP="00F16E4E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分析代码执行的时间、空间复杂度。</w:t>
      </w:r>
    </w:p>
    <w:p w14:paraId="27EB60CF" w14:textId="55380984" w:rsidR="00B1189A" w:rsidRDefault="00224B57" w:rsidP="00F16E4E">
      <w:pPr>
        <w:pStyle w:val="2"/>
        <w:rPr>
          <w:rFonts w:hint="eastAsia"/>
        </w:rPr>
      </w:pPr>
      <w:bookmarkStart w:id="35" w:name="_Toc15047829"/>
      <w:r>
        <w:rPr>
          <w:rFonts w:hint="eastAsia"/>
        </w:rPr>
        <w:lastRenderedPageBreak/>
        <w:t>4.4</w:t>
      </w:r>
      <w:r>
        <w:t xml:space="preserve"> </w:t>
      </w:r>
      <w:bookmarkStart w:id="36" w:name="_Toc342798937"/>
      <w:bookmarkStart w:id="37" w:name="_Toc376773675"/>
      <w:bookmarkEnd w:id="31"/>
      <w:bookmarkEnd w:id="32"/>
      <w:r w:rsidR="00DA0FE5">
        <w:rPr>
          <w:rFonts w:hint="eastAsia"/>
        </w:rPr>
        <w:t>实验结果与分析</w:t>
      </w:r>
      <w:bookmarkEnd w:id="35"/>
      <w:bookmarkEnd w:id="36"/>
      <w:bookmarkEnd w:id="37"/>
    </w:p>
    <w:p w14:paraId="3B160EA9" w14:textId="55F27717" w:rsidR="00252D6D" w:rsidRPr="00252D6D" w:rsidRDefault="00252D6D" w:rsidP="00252D6D">
      <w:pPr>
        <w:ind w:firstLineChars="200"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4.1</w:t>
      </w:r>
      <w:r>
        <w:rPr>
          <w:rFonts w:hint="eastAsia"/>
        </w:rPr>
        <w:t>所示，在平台的</w:t>
      </w:r>
      <w:r>
        <w:rPr>
          <w:rFonts w:hint="eastAsia"/>
        </w:rPr>
        <w:t>5</w:t>
      </w:r>
      <w:r>
        <w:rPr>
          <w:rFonts w:hint="eastAsia"/>
        </w:rPr>
        <w:t>个测试集中全部正确通过。</w:t>
      </w:r>
    </w:p>
    <w:p w14:paraId="416E1875" w14:textId="60E51A3E" w:rsidR="00BD1142" w:rsidRDefault="00BD1142" w:rsidP="00BD1142">
      <w:pPr>
        <w:jc w:val="center"/>
        <w:rPr>
          <w:rFonts w:hint="eastAsia"/>
        </w:rPr>
      </w:pPr>
      <w:r w:rsidRPr="00BD1142">
        <w:drawing>
          <wp:inline distT="0" distB="0" distL="0" distR="0" wp14:anchorId="502CB90E" wp14:editId="3BF90485">
            <wp:extent cx="3483257" cy="23719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619" cy="23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21B8" w14:textId="70F67C93" w:rsidR="00BD1142" w:rsidRPr="00BD1142" w:rsidRDefault="00BD1142" w:rsidP="00BD1142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 w:rsidR="00252D6D">
        <w:rPr>
          <w:sz w:val="18"/>
          <w:szCs w:val="18"/>
        </w:rPr>
        <w:t>4</w:t>
      </w:r>
      <w:r w:rsidRPr="007F6EA0">
        <w:rPr>
          <w:sz w:val="18"/>
          <w:szCs w:val="18"/>
        </w:rPr>
        <w:t>.</w:t>
      </w:r>
      <w:r>
        <w:rPr>
          <w:sz w:val="18"/>
          <w:szCs w:val="18"/>
        </w:rPr>
        <w:t>1</w:t>
      </w:r>
      <w:r w:rsidRPr="007F6EA0">
        <w:rPr>
          <w:sz w:val="18"/>
          <w:szCs w:val="18"/>
        </w:rPr>
        <w:t xml:space="preserve"> </w:t>
      </w:r>
      <w:r>
        <w:rPr>
          <w:sz w:val="18"/>
          <w:szCs w:val="18"/>
        </w:rPr>
        <w:t>MPI</w:t>
      </w:r>
      <w:r>
        <w:rPr>
          <w:rFonts w:hint="eastAsia"/>
          <w:sz w:val="18"/>
          <w:szCs w:val="18"/>
        </w:rPr>
        <w:t>平台测试</w:t>
      </w:r>
    </w:p>
    <w:p w14:paraId="7573B646" w14:textId="77777777" w:rsidR="00921184" w:rsidRDefault="004375B6" w:rsidP="00421590">
      <w:pPr>
        <w:pStyle w:val="1"/>
        <w:jc w:val="center"/>
      </w:pPr>
      <w:bookmarkStart w:id="38" w:name="_Toc342798939"/>
      <w:r>
        <w:br w:type="page"/>
      </w:r>
      <w:bookmarkStart w:id="39" w:name="_Toc376773676"/>
      <w:bookmarkStart w:id="40" w:name="_Toc15047830"/>
      <w:r w:rsidR="002604D9">
        <w:rPr>
          <w:rFonts w:hint="eastAsia"/>
        </w:rPr>
        <w:lastRenderedPageBreak/>
        <w:t>5</w:t>
      </w:r>
      <w:bookmarkEnd w:id="38"/>
      <w:bookmarkEnd w:id="39"/>
      <w:r w:rsidR="0081103D">
        <w:rPr>
          <w:rFonts w:hint="eastAsia"/>
        </w:rPr>
        <w:t xml:space="preserve"> </w:t>
      </w:r>
      <w:r w:rsidR="0081103D">
        <w:t>CUDA</w:t>
      </w:r>
      <w:r w:rsidR="0081103D">
        <w:rPr>
          <w:rFonts w:hint="eastAsia"/>
        </w:rPr>
        <w:t>环境下斐波纳切数列计算</w:t>
      </w:r>
      <w:bookmarkEnd w:id="40"/>
    </w:p>
    <w:p w14:paraId="5DAD1098" w14:textId="34AEE954" w:rsidR="00921184" w:rsidRDefault="00921184" w:rsidP="00921184">
      <w:pPr>
        <w:pStyle w:val="2"/>
      </w:pPr>
      <w:bookmarkStart w:id="41" w:name="_Toc15047831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实验目的与要求</w:t>
      </w:r>
      <w:bookmarkEnd w:id="41"/>
    </w:p>
    <w:p w14:paraId="5FAD3A08" w14:textId="77777777" w:rsidR="002D2272" w:rsidRDefault="002D2272" w:rsidP="00F16E4E">
      <w:pPr>
        <w:pStyle w:val="a9"/>
        <w:numPr>
          <w:ilvl w:val="0"/>
          <w:numId w:val="14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13983201" w14:textId="3F8A68C0" w:rsidR="002D2272" w:rsidRDefault="002D2272" w:rsidP="00F16E4E">
      <w:pPr>
        <w:pStyle w:val="a9"/>
        <w:numPr>
          <w:ilvl w:val="0"/>
          <w:numId w:val="15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>
        <w:rPr>
          <w:rFonts w:hint="eastAsia"/>
          <w:szCs w:val="24"/>
        </w:rPr>
        <w:t>C</w:t>
      </w:r>
      <w:r>
        <w:rPr>
          <w:szCs w:val="24"/>
        </w:rPr>
        <w:t>UDA</w:t>
      </w:r>
      <w:r>
        <w:rPr>
          <w:rFonts w:hint="eastAsia"/>
          <w:szCs w:val="24"/>
        </w:rPr>
        <w:t>环境下斐波那契数列的计算方法。</w:t>
      </w:r>
    </w:p>
    <w:p w14:paraId="50C315D2" w14:textId="065E8B0D" w:rsidR="002D2272" w:rsidRPr="002F0C9B" w:rsidRDefault="002D2272" w:rsidP="00F16E4E">
      <w:pPr>
        <w:pStyle w:val="a9"/>
        <w:numPr>
          <w:ilvl w:val="0"/>
          <w:numId w:val="15"/>
        </w:numPr>
        <w:ind w:firstLineChars="0"/>
        <w:rPr>
          <w:szCs w:val="24"/>
        </w:rPr>
      </w:pPr>
      <w:r>
        <w:rPr>
          <w:rFonts w:hint="eastAsia"/>
          <w:szCs w:val="24"/>
        </w:rPr>
        <w:t>理解</w:t>
      </w:r>
      <w:r>
        <w:rPr>
          <w:szCs w:val="24"/>
        </w:rPr>
        <w:t>CUDA</w:t>
      </w:r>
      <w:r>
        <w:rPr>
          <w:rFonts w:hint="eastAsia"/>
          <w:szCs w:val="24"/>
        </w:rPr>
        <w:t>并行的实现原理</w:t>
      </w:r>
    </w:p>
    <w:p w14:paraId="672901BD" w14:textId="77777777" w:rsidR="002D2272" w:rsidRDefault="002D2272" w:rsidP="00F16E4E">
      <w:pPr>
        <w:pStyle w:val="a9"/>
        <w:numPr>
          <w:ilvl w:val="0"/>
          <w:numId w:val="14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2B349171" w14:textId="12106357" w:rsidR="002D2272" w:rsidRDefault="002D2272" w:rsidP="00F16E4E">
      <w:pPr>
        <w:pStyle w:val="a9"/>
        <w:numPr>
          <w:ilvl w:val="0"/>
          <w:numId w:val="16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>
        <w:rPr>
          <w:szCs w:val="24"/>
        </w:rPr>
        <w:t>CUDA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1ABC7777" w14:textId="77777777" w:rsidR="002D2272" w:rsidRDefault="002D2272" w:rsidP="00F16E4E">
      <w:pPr>
        <w:pStyle w:val="a9"/>
        <w:numPr>
          <w:ilvl w:val="0"/>
          <w:numId w:val="16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r w:rsidRPr="002F0C9B">
        <w:rPr>
          <w:rFonts w:hint="eastAsia"/>
          <w:szCs w:val="24"/>
        </w:rPr>
        <w:t>int</w:t>
      </w:r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4B3FDAC9" w14:textId="77777777" w:rsidR="002D2272" w:rsidRDefault="002D2272" w:rsidP="00F16E4E">
      <w:pPr>
        <w:pStyle w:val="a9"/>
        <w:numPr>
          <w:ilvl w:val="0"/>
          <w:numId w:val="16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3539FD87" w14:textId="3AEF8F02" w:rsidR="002D2272" w:rsidRPr="00406D05" w:rsidRDefault="002D2272" w:rsidP="00F16E4E">
      <w:pPr>
        <w:pStyle w:val="a9"/>
        <w:numPr>
          <w:ilvl w:val="0"/>
          <w:numId w:val="16"/>
        </w:numPr>
        <w:ind w:firstLineChars="0"/>
        <w:rPr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53628E6E" w14:textId="131D9E87" w:rsidR="00921184" w:rsidRDefault="00921184" w:rsidP="00921184">
      <w:pPr>
        <w:pStyle w:val="2"/>
        <w:rPr>
          <w:rFonts w:hint="eastAsia"/>
        </w:rPr>
      </w:pPr>
      <w:bookmarkStart w:id="42" w:name="_Toc15047832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算法描述</w:t>
      </w:r>
      <w:bookmarkEnd w:id="42"/>
    </w:p>
    <w:p w14:paraId="2543B9B1" w14:textId="0728CDEC" w:rsidR="003236E1" w:rsidRDefault="003236E1" w:rsidP="00A51B75">
      <w:pPr>
        <w:ind w:firstLineChars="200" w:firstLine="480"/>
        <w:rPr>
          <w:rFonts w:hint="eastAsia"/>
        </w:rPr>
      </w:pPr>
      <w:r>
        <w:t>CUDA</w:t>
      </w:r>
      <w:r>
        <w:rPr>
          <w:rFonts w:hint="eastAsia"/>
        </w:rPr>
        <w:t>并行编程实现斐波纳切数列计算的思想与</w:t>
      </w:r>
      <w:r>
        <w:t xml:space="preserve">MPI </w:t>
      </w:r>
      <w:r>
        <w:rPr>
          <w:rFonts w:hint="eastAsia"/>
        </w:rPr>
        <w:t>较</w:t>
      </w:r>
      <w:r w:rsidR="00A51B75">
        <w:rPr>
          <w:rFonts w:hint="eastAsia"/>
        </w:rPr>
        <w:t>为相似。只不过这里需要将在设备内存中完成计算存储的数组通过特定的</w:t>
      </w:r>
      <w:r w:rsidR="00A51B75" w:rsidRPr="00A51B75">
        <w:t>cudaError_t cudaMalloc (void **devPtr, size_t  size );</w:t>
      </w:r>
      <w:r w:rsidR="00A51B75">
        <w:rPr>
          <w:rFonts w:hint="eastAsia"/>
        </w:rPr>
        <w:t>函数拷贝到主存中才能输出。</w:t>
      </w:r>
    </w:p>
    <w:p w14:paraId="43708617" w14:textId="6746E7D3" w:rsidR="00A51B75" w:rsidRPr="003236E1" w:rsidRDefault="00A51B75" w:rsidP="00A51B75">
      <w:pPr>
        <w:ind w:firstLineChars="200" w:firstLine="480"/>
        <w:rPr>
          <w:rFonts w:hint="eastAsia"/>
        </w:rPr>
      </w:pPr>
      <w:r>
        <w:rPr>
          <w:rFonts w:hint="eastAsia"/>
        </w:rPr>
        <w:t>为了便于划分，这里设定需要计算的斐波纳切数列个数为</w:t>
      </w:r>
      <w:r>
        <w:rPr>
          <w:rFonts w:hint="eastAsia"/>
        </w:rPr>
        <w:t>60</w:t>
      </w:r>
      <w:r>
        <w:rPr>
          <w:rFonts w:hint="eastAsia"/>
        </w:rPr>
        <w:t>，启动的线程个数为</w:t>
      </w:r>
      <w:r>
        <w:rPr>
          <w:rFonts w:hint="eastAsia"/>
        </w:rPr>
        <w:t>10</w:t>
      </w:r>
      <w:r>
        <w:rPr>
          <w:rFonts w:hint="eastAsia"/>
        </w:rPr>
        <w:t>。所以划分下来每个线程需要计算的斐波纳切数列个数为</w:t>
      </w:r>
      <w:r>
        <w:rPr>
          <w:rFonts w:hint="eastAsia"/>
        </w:rPr>
        <w:t>10</w:t>
      </w:r>
      <w:r>
        <w:rPr>
          <w:rFonts w:hint="eastAsia"/>
        </w:rPr>
        <w:t>。</w:t>
      </w:r>
      <w:r w:rsidR="002803B6">
        <w:rPr>
          <w:rFonts w:hint="eastAsia"/>
        </w:rPr>
        <w:t>完成计算后通过拷贝函数对结果进行拷贝，等待用户输入，输出相应个数的斐波纳切数列。</w:t>
      </w:r>
    </w:p>
    <w:p w14:paraId="4737762A" w14:textId="064025D0" w:rsidR="00F16E4E" w:rsidRDefault="00921184" w:rsidP="00F16E4E">
      <w:pPr>
        <w:pStyle w:val="2"/>
        <w:rPr>
          <w:rFonts w:hint="eastAsia"/>
        </w:rPr>
      </w:pPr>
      <w:bookmarkStart w:id="43" w:name="_Toc15047833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实验方案</w:t>
      </w:r>
      <w:bookmarkEnd w:id="43"/>
    </w:p>
    <w:p w14:paraId="01435EDA" w14:textId="7151352A" w:rsidR="00F16E4E" w:rsidRDefault="00F16E4E" w:rsidP="00F16E4E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在本机环境下编写代码并测试正确性。</w:t>
      </w:r>
    </w:p>
    <w:p w14:paraId="53716F63" w14:textId="14EBC714" w:rsidR="00F16E4E" w:rsidRDefault="00F16E4E" w:rsidP="00F16E4E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将代码导入平台进行平台测试。</w:t>
      </w:r>
    </w:p>
    <w:p w14:paraId="49E078DF" w14:textId="439CB004" w:rsidR="00F16E4E" w:rsidRPr="00F16E4E" w:rsidRDefault="00F16E4E" w:rsidP="00601370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分析代码执行的时间、空间复杂度。</w:t>
      </w:r>
      <w:r w:rsidR="00601370">
        <w:br w:type="page"/>
      </w:r>
    </w:p>
    <w:p w14:paraId="1927CF7A" w14:textId="274F3DEF" w:rsidR="00F16E4E" w:rsidRDefault="00921184" w:rsidP="00F16E4E">
      <w:pPr>
        <w:pStyle w:val="2"/>
        <w:rPr>
          <w:rFonts w:hint="eastAsia"/>
        </w:rPr>
      </w:pPr>
      <w:bookmarkStart w:id="44" w:name="_Toc15047834"/>
      <w:r>
        <w:rPr>
          <w:rFonts w:hint="eastAsia"/>
        </w:rPr>
        <w:lastRenderedPageBreak/>
        <w:t>5.4</w:t>
      </w:r>
      <w:r>
        <w:t xml:space="preserve"> </w:t>
      </w:r>
      <w:r>
        <w:rPr>
          <w:rFonts w:hint="eastAsia"/>
        </w:rPr>
        <w:t>实验结果与分析</w:t>
      </w:r>
      <w:bookmarkEnd w:id="44"/>
    </w:p>
    <w:p w14:paraId="756AAC72" w14:textId="2E302B3C" w:rsidR="00F16E4E" w:rsidRPr="00F16E4E" w:rsidRDefault="00F16E4E" w:rsidP="00F16E4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所示，在平台的</w:t>
      </w:r>
      <w:r>
        <w:rPr>
          <w:rFonts w:hint="eastAsia"/>
        </w:rPr>
        <w:t>5</w:t>
      </w:r>
      <w:r>
        <w:rPr>
          <w:rFonts w:hint="eastAsia"/>
        </w:rPr>
        <w:t>个测试集中全部正确通过。</w:t>
      </w:r>
    </w:p>
    <w:p w14:paraId="2607BFA9" w14:textId="288CA5E2" w:rsidR="00F16E4E" w:rsidRDefault="00F16E4E" w:rsidP="00F16E4E">
      <w:pPr>
        <w:jc w:val="center"/>
        <w:rPr>
          <w:rFonts w:hint="eastAsia"/>
        </w:rPr>
      </w:pPr>
      <w:r w:rsidRPr="00F16E4E">
        <w:drawing>
          <wp:inline distT="0" distB="0" distL="0" distR="0" wp14:anchorId="36C4A652" wp14:editId="26271C19">
            <wp:extent cx="2941713" cy="24104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570" cy="24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C0F3" w14:textId="11AA5388" w:rsidR="00F16E4E" w:rsidRPr="00F16E4E" w:rsidRDefault="00F16E4E" w:rsidP="00F16E4E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5</w:t>
      </w:r>
      <w:r w:rsidRPr="007F6EA0">
        <w:rPr>
          <w:sz w:val="18"/>
          <w:szCs w:val="18"/>
        </w:rPr>
        <w:t>.</w:t>
      </w:r>
      <w:r>
        <w:rPr>
          <w:sz w:val="18"/>
          <w:szCs w:val="18"/>
        </w:rPr>
        <w:t>1</w:t>
      </w:r>
      <w:r w:rsidRPr="007F6EA0">
        <w:rPr>
          <w:sz w:val="18"/>
          <w:szCs w:val="18"/>
        </w:rPr>
        <w:t xml:space="preserve"> </w:t>
      </w:r>
      <w:r>
        <w:rPr>
          <w:sz w:val="18"/>
          <w:szCs w:val="18"/>
        </w:rPr>
        <w:t>CUDA</w:t>
      </w:r>
      <w:r>
        <w:rPr>
          <w:rFonts w:hint="eastAsia"/>
          <w:sz w:val="18"/>
          <w:szCs w:val="18"/>
        </w:rPr>
        <w:t>平台测试</w:t>
      </w:r>
    </w:p>
    <w:p w14:paraId="750EAEFD" w14:textId="73249676" w:rsidR="00677728" w:rsidRDefault="001C548F" w:rsidP="00921184">
      <w:pPr>
        <w:pStyle w:val="1"/>
      </w:pPr>
      <w:r>
        <w:br w:type="page"/>
      </w:r>
    </w:p>
    <w:p w14:paraId="418C212C" w14:textId="4B963079" w:rsidR="001C548F" w:rsidRDefault="001C548F" w:rsidP="001C548F">
      <w:pPr>
        <w:pStyle w:val="1"/>
        <w:jc w:val="center"/>
        <w:rPr>
          <w:rFonts w:hint="eastAsia"/>
        </w:rPr>
      </w:pPr>
      <w:bookmarkStart w:id="45" w:name="_Toc15047835"/>
      <w:r>
        <w:rPr>
          <w:rFonts w:hint="eastAsia"/>
        </w:rPr>
        <w:lastRenderedPageBreak/>
        <w:t xml:space="preserve">6 </w:t>
      </w:r>
      <w:r>
        <w:rPr>
          <w:rFonts w:hint="eastAsia"/>
        </w:rPr>
        <w:t>实验小结</w:t>
      </w:r>
      <w:bookmarkEnd w:id="45"/>
    </w:p>
    <w:p w14:paraId="667822C4" w14:textId="75A02D73" w:rsidR="00BD4919" w:rsidRDefault="00BD4919" w:rsidP="00BD4919">
      <w:pPr>
        <w:ind w:firstLineChars="200" w:firstLine="480"/>
        <w:rPr>
          <w:rFonts w:hint="eastAsia"/>
        </w:rPr>
      </w:pPr>
      <w:r>
        <w:rPr>
          <w:rFonts w:hint="eastAsia"/>
        </w:rPr>
        <w:t>斐波纳切数列计算的</w:t>
      </w:r>
      <w:r>
        <w:rPr>
          <w:rFonts w:hint="eastAsia"/>
        </w:rPr>
        <w:t>5</w:t>
      </w:r>
      <w:r>
        <w:rPr>
          <w:rFonts w:hint="eastAsia"/>
        </w:rPr>
        <w:t>个实验难度不大，更多的是让我们了解关于并行程序设计的基本概念、基本方法。通过对同一个问题：斐波纳切数列计算。采用</w:t>
      </w:r>
      <w:r>
        <w:rPr>
          <w:rFonts w:hint="eastAsia"/>
        </w:rPr>
        <w:t>5</w:t>
      </w:r>
      <w:r>
        <w:rPr>
          <w:rFonts w:hint="eastAsia"/>
        </w:rPr>
        <w:t>种不同的方案去实现，能够让我很好的理解不同方案</w:t>
      </w:r>
      <w:r w:rsidR="00EA3568">
        <w:rPr>
          <w:rFonts w:hint="eastAsia"/>
        </w:rPr>
        <w:t>实现的差别。</w:t>
      </w:r>
      <w:r w:rsidR="00992A00">
        <w:rPr>
          <w:rFonts w:hint="eastAsia"/>
        </w:rPr>
        <w:t>在实验过程中，让我感触最深的就是实现模式的转变。在串行程序设计时，我只是考虑到，用户输入什么数字，我就应该去计算什么数据。到后面并行化设计时，我的设计思路转变为，首先计算多少个数据，不再根据用户输入去计算，而是根据用户输入去输出。这样一来，在用户进行</w:t>
      </w:r>
      <w:r w:rsidR="00992A00">
        <w:t>I/O</w:t>
      </w:r>
      <w:r w:rsidR="00992A00">
        <w:rPr>
          <w:rFonts w:hint="eastAsia"/>
        </w:rPr>
        <w:t>的时候，就可以同时完成计算，当用户</w:t>
      </w:r>
      <w:r w:rsidR="00992A00">
        <w:t>I/O</w:t>
      </w:r>
      <w:r w:rsidR="00992A00">
        <w:rPr>
          <w:rFonts w:hint="eastAsia"/>
        </w:rPr>
        <w:t>完成时，计算也已经完成，这样以来就大大减少了</w:t>
      </w:r>
      <w:r w:rsidR="00992A00">
        <w:t>CPU</w:t>
      </w:r>
      <w:r w:rsidR="00992A00">
        <w:rPr>
          <w:rFonts w:hint="eastAsia"/>
        </w:rPr>
        <w:t>与</w:t>
      </w:r>
      <w:r w:rsidR="00992A00">
        <w:t>I/O</w:t>
      </w:r>
      <w:r w:rsidR="00992A00">
        <w:rPr>
          <w:rFonts w:hint="eastAsia"/>
        </w:rPr>
        <w:t>进程间相互等待所耗费的时间。尽管从程序内存消耗上来看，这样做牺牲了一定的存储空间对数据进行存储，但从效果来看，确实很值得的。</w:t>
      </w:r>
    </w:p>
    <w:p w14:paraId="61C3B130" w14:textId="32CD17A8" w:rsidR="00751C3F" w:rsidRDefault="00751C3F" w:rsidP="00BD4919">
      <w:pPr>
        <w:ind w:firstLineChars="200" w:firstLine="480"/>
        <w:rPr>
          <w:rFonts w:hint="eastAsia"/>
        </w:rPr>
      </w:pPr>
      <w:r>
        <w:rPr>
          <w:rFonts w:hint="eastAsia"/>
        </w:rPr>
        <w:t>同时在设计并行程序时，需要考虑到很多并发的问题，每一个线程都需要合理的划分任务，否则就很有可能会出现错误。</w:t>
      </w:r>
    </w:p>
    <w:p w14:paraId="1B053BA0" w14:textId="4063A29C" w:rsidR="00751C3F" w:rsidRPr="00751C3F" w:rsidRDefault="00751C3F" w:rsidP="00BD4919">
      <w:pPr>
        <w:ind w:firstLineChars="200" w:firstLine="480"/>
        <w:rPr>
          <w:rFonts w:hint="eastAsia"/>
        </w:rPr>
      </w:pPr>
      <w:r>
        <w:rPr>
          <w:rFonts w:hint="eastAsia"/>
        </w:rPr>
        <w:t>总之，通过这</w:t>
      </w:r>
      <w:r>
        <w:rPr>
          <w:rFonts w:hint="eastAsia"/>
        </w:rPr>
        <w:t>5</w:t>
      </w:r>
      <w:r>
        <w:rPr>
          <w:rFonts w:hint="eastAsia"/>
        </w:rPr>
        <w:t>个关于斐波纳切数列计算的实验，让我初步了解到关于并行化程序设计的一些基本概念和方法，并通过简单的操作实现了这些方法，深刻感受到了并行程序与串行程序之间思想的差别。</w:t>
      </w:r>
    </w:p>
    <w:p w14:paraId="671867DB" w14:textId="6B086BDB" w:rsidR="00677728" w:rsidRPr="000E4796" w:rsidRDefault="000E4796" w:rsidP="000E4796">
      <w:pPr>
        <w:widowControl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225AF84" w14:textId="0BFFD821" w:rsidR="00677728" w:rsidRDefault="00677728" w:rsidP="00677728">
      <w:pPr>
        <w:spacing w:line="300" w:lineRule="auto"/>
        <w:ind w:firstLineChars="200" w:firstLine="600"/>
        <w:outlineLvl w:val="0"/>
        <w:rPr>
          <w:rFonts w:ascii="宋体" w:hAnsi="宋体" w:hint="eastAsia"/>
          <w:b/>
          <w:sz w:val="30"/>
          <w:szCs w:val="30"/>
        </w:rPr>
      </w:pPr>
      <w:bookmarkStart w:id="46" w:name="_Toc15047836"/>
      <w:r w:rsidRPr="00677728">
        <w:rPr>
          <w:rFonts w:ascii="宋体" w:hAnsi="宋体" w:hint="eastAsia"/>
          <w:b/>
          <w:sz w:val="30"/>
          <w:szCs w:val="30"/>
        </w:rPr>
        <w:lastRenderedPageBreak/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46"/>
    </w:p>
    <w:p w14:paraId="0E0489C0" w14:textId="77777777" w:rsidR="008C67AF" w:rsidRDefault="008C67AF" w:rsidP="008C67AF">
      <w:pPr>
        <w:pStyle w:val="a9"/>
        <w:numPr>
          <w:ilvl w:val="0"/>
          <w:numId w:val="32"/>
        </w:numPr>
        <w:ind w:firstLineChars="0"/>
        <w:rPr>
          <w:b/>
        </w:rPr>
      </w:pPr>
      <w:r w:rsidRPr="00F159FC">
        <w:rPr>
          <w:rFonts w:hint="eastAsia"/>
          <w:b/>
        </w:rPr>
        <w:t>串行</w:t>
      </w:r>
      <w:r>
        <w:rPr>
          <w:rFonts w:hint="eastAsia"/>
          <w:b/>
        </w:rPr>
        <w:t>：</w:t>
      </w:r>
    </w:p>
    <w:p w14:paraId="5F2530D0" w14:textId="77777777" w:rsidR="008C67AF" w:rsidRPr="00F159FC" w:rsidRDefault="008C67AF" w:rsidP="008C67AF">
      <w:r w:rsidRPr="00F159FC">
        <w:t>//</w:t>
      </w:r>
    </w:p>
    <w:p w14:paraId="30CE7FE5" w14:textId="77777777" w:rsidR="008C67AF" w:rsidRPr="00F159FC" w:rsidRDefault="008C67AF" w:rsidP="008C67AF">
      <w:r w:rsidRPr="00F159FC">
        <w:t>//  main.c</w:t>
      </w:r>
    </w:p>
    <w:p w14:paraId="7D0D2FFB" w14:textId="77777777" w:rsidR="008C67AF" w:rsidRPr="00F159FC" w:rsidRDefault="008C67AF" w:rsidP="008C67AF">
      <w:r w:rsidRPr="00F159FC">
        <w:t>//  fibonacci</w:t>
      </w:r>
    </w:p>
    <w:p w14:paraId="7DF6AE6F" w14:textId="77777777" w:rsidR="008C67AF" w:rsidRPr="00F159FC" w:rsidRDefault="008C67AF" w:rsidP="008C67AF">
      <w:r w:rsidRPr="00F159FC">
        <w:t>//</w:t>
      </w:r>
    </w:p>
    <w:p w14:paraId="7B8EDB12" w14:textId="77777777" w:rsidR="008C67AF" w:rsidRPr="00F159FC" w:rsidRDefault="008C67AF" w:rsidP="008C67AF">
      <w:r w:rsidRPr="00F159FC">
        <w:t>//  Created by Doris on 2019/7/9.</w:t>
      </w:r>
    </w:p>
    <w:p w14:paraId="32774065" w14:textId="77777777" w:rsidR="008C67AF" w:rsidRPr="00F159FC" w:rsidRDefault="008C67AF" w:rsidP="008C67AF">
      <w:r w:rsidRPr="00F159FC">
        <w:rPr>
          <w:rFonts w:hint="eastAsia"/>
        </w:rPr>
        <w:t>//  Copyright © 2019</w:t>
      </w:r>
      <w:r w:rsidRPr="00F159FC">
        <w:rPr>
          <w:rFonts w:hint="eastAsia"/>
        </w:rPr>
        <w:t>年</w:t>
      </w:r>
      <w:r w:rsidRPr="00F159FC">
        <w:rPr>
          <w:rFonts w:hint="eastAsia"/>
        </w:rPr>
        <w:t xml:space="preserve"> tsk. All rights reserved.</w:t>
      </w:r>
    </w:p>
    <w:p w14:paraId="23EE2A1A" w14:textId="77777777" w:rsidR="008C67AF" w:rsidRPr="00F159FC" w:rsidRDefault="008C67AF" w:rsidP="008C67AF">
      <w:r w:rsidRPr="00F159FC">
        <w:t>//</w:t>
      </w:r>
    </w:p>
    <w:p w14:paraId="02D1DEE5" w14:textId="77777777" w:rsidR="008C67AF" w:rsidRPr="00F159FC" w:rsidRDefault="008C67AF" w:rsidP="008C67AF">
      <w:r w:rsidRPr="00F159FC">
        <w:t>#include &lt;stdio.h&gt;</w:t>
      </w:r>
    </w:p>
    <w:p w14:paraId="4860BA8D" w14:textId="77777777" w:rsidR="008C67AF" w:rsidRPr="00F159FC" w:rsidRDefault="008C67AF" w:rsidP="008C67AF">
      <w:r w:rsidRPr="00F159FC">
        <w:t>long int fibonacci(int n);</w:t>
      </w:r>
    </w:p>
    <w:p w14:paraId="41E19861" w14:textId="77777777" w:rsidR="008C67AF" w:rsidRPr="00F159FC" w:rsidRDefault="008C67AF" w:rsidP="008C67AF"/>
    <w:p w14:paraId="069F93F7" w14:textId="77777777" w:rsidR="008C67AF" w:rsidRPr="00F159FC" w:rsidRDefault="008C67AF" w:rsidP="008C67AF">
      <w:r w:rsidRPr="00F159FC">
        <w:t>/***** Begin *****/</w:t>
      </w:r>
    </w:p>
    <w:p w14:paraId="32FC0C39" w14:textId="77777777" w:rsidR="008C67AF" w:rsidRPr="00F159FC" w:rsidRDefault="008C67AF" w:rsidP="008C67AF">
      <w:r w:rsidRPr="00F159FC">
        <w:t>int main()</w:t>
      </w:r>
    </w:p>
    <w:p w14:paraId="0A6DC7F8" w14:textId="77777777" w:rsidR="008C67AF" w:rsidRPr="00F159FC" w:rsidRDefault="008C67AF" w:rsidP="008C67AF">
      <w:r w:rsidRPr="00F159FC">
        <w:t>{</w:t>
      </w:r>
    </w:p>
    <w:p w14:paraId="309D1FBB" w14:textId="77777777" w:rsidR="008C67AF" w:rsidRPr="00F159FC" w:rsidRDefault="008C67AF" w:rsidP="008C67AF">
      <w:r w:rsidRPr="00F159FC">
        <w:t xml:space="preserve">    int data = 0;</w:t>
      </w:r>
    </w:p>
    <w:p w14:paraId="16D709F9" w14:textId="77777777" w:rsidR="008C67AF" w:rsidRPr="00F159FC" w:rsidRDefault="008C67AF" w:rsidP="008C67AF">
      <w:r w:rsidRPr="00F159FC">
        <w:t xml:space="preserve">    long int out = 0;</w:t>
      </w:r>
    </w:p>
    <w:p w14:paraId="52A66268" w14:textId="77777777" w:rsidR="008C67AF" w:rsidRPr="00F159FC" w:rsidRDefault="008C67AF" w:rsidP="008C67AF">
      <w:r w:rsidRPr="00F159FC">
        <w:t xml:space="preserve">    int i = 1;</w:t>
      </w:r>
    </w:p>
    <w:p w14:paraId="541A1E86" w14:textId="77777777" w:rsidR="008C67AF" w:rsidRPr="00F159FC" w:rsidRDefault="008C67AF" w:rsidP="008C67AF">
      <w:r w:rsidRPr="00F159FC">
        <w:t xml:space="preserve">    scanf("%d",&amp;data);</w:t>
      </w:r>
    </w:p>
    <w:p w14:paraId="0911E65B" w14:textId="77777777" w:rsidR="008C67AF" w:rsidRPr="00F159FC" w:rsidRDefault="008C67AF" w:rsidP="008C67AF">
      <w:r w:rsidRPr="00F159FC">
        <w:t xml:space="preserve">    while(i &lt;= data){</w:t>
      </w:r>
    </w:p>
    <w:p w14:paraId="0EBEE536" w14:textId="77777777" w:rsidR="008C67AF" w:rsidRPr="00F159FC" w:rsidRDefault="008C67AF" w:rsidP="008C67AF">
      <w:r w:rsidRPr="00F159FC">
        <w:t xml:space="preserve">        out = fibonacci(i);</w:t>
      </w:r>
    </w:p>
    <w:p w14:paraId="4C6C0C47" w14:textId="77777777" w:rsidR="008C67AF" w:rsidRPr="00F159FC" w:rsidRDefault="008C67AF" w:rsidP="008C67AF">
      <w:r w:rsidRPr="00F159FC">
        <w:t xml:space="preserve">        if(i==data) printf("%ld\n",out);</w:t>
      </w:r>
    </w:p>
    <w:p w14:paraId="681FDA74" w14:textId="77777777" w:rsidR="008C67AF" w:rsidRPr="00F159FC" w:rsidRDefault="008C67AF" w:rsidP="008C67AF">
      <w:r w:rsidRPr="00F159FC">
        <w:t xml:space="preserve">        else printf("%ld ",out);</w:t>
      </w:r>
    </w:p>
    <w:p w14:paraId="290C8C1A" w14:textId="77777777" w:rsidR="008C67AF" w:rsidRPr="00F159FC" w:rsidRDefault="008C67AF" w:rsidP="008C67AF">
      <w:r w:rsidRPr="00F159FC">
        <w:t xml:space="preserve">        i++;</w:t>
      </w:r>
    </w:p>
    <w:p w14:paraId="616793DD" w14:textId="77777777" w:rsidR="008C67AF" w:rsidRPr="00F159FC" w:rsidRDefault="008C67AF" w:rsidP="008C67AF">
      <w:r w:rsidRPr="00F159FC">
        <w:t xml:space="preserve">    }</w:t>
      </w:r>
    </w:p>
    <w:p w14:paraId="5DA07DFE" w14:textId="77777777" w:rsidR="008C67AF" w:rsidRPr="00F159FC" w:rsidRDefault="008C67AF" w:rsidP="008C67AF">
      <w:r w:rsidRPr="00F159FC">
        <w:t xml:space="preserve">    return 0;</w:t>
      </w:r>
    </w:p>
    <w:p w14:paraId="710E6B03" w14:textId="77777777" w:rsidR="008C67AF" w:rsidRPr="00F159FC" w:rsidRDefault="008C67AF" w:rsidP="008C67AF">
      <w:r w:rsidRPr="00F159FC">
        <w:t>}</w:t>
      </w:r>
    </w:p>
    <w:p w14:paraId="512C47F4" w14:textId="77777777" w:rsidR="008C67AF" w:rsidRPr="00F159FC" w:rsidRDefault="008C67AF" w:rsidP="008C67AF">
      <w:r w:rsidRPr="00F159FC">
        <w:t>long int fibonacci(int n){</w:t>
      </w:r>
    </w:p>
    <w:p w14:paraId="2AD12AD7" w14:textId="77777777" w:rsidR="008C67AF" w:rsidRPr="00F159FC" w:rsidRDefault="008C67AF" w:rsidP="008C67AF">
      <w:r w:rsidRPr="00F159FC">
        <w:t xml:space="preserve">    long int a1=0,a2=1;</w:t>
      </w:r>
    </w:p>
    <w:p w14:paraId="356553B8" w14:textId="77777777" w:rsidR="008C67AF" w:rsidRPr="00F159FC" w:rsidRDefault="008C67AF" w:rsidP="008C67AF">
      <w:r w:rsidRPr="00F159FC">
        <w:t xml:space="preserve">    long int a3=1;</w:t>
      </w:r>
    </w:p>
    <w:p w14:paraId="0B499CFA" w14:textId="77777777" w:rsidR="008C67AF" w:rsidRPr="00F159FC" w:rsidRDefault="008C67AF" w:rsidP="008C67AF">
      <w:r w:rsidRPr="00F159FC">
        <w:t xml:space="preserve">    int i;</w:t>
      </w:r>
    </w:p>
    <w:p w14:paraId="2217E236" w14:textId="77777777" w:rsidR="008C67AF" w:rsidRPr="00F159FC" w:rsidRDefault="008C67AF" w:rsidP="008C67AF">
      <w:r w:rsidRPr="00F159FC">
        <w:t xml:space="preserve">    if(n &lt;= 0)</w:t>
      </w:r>
    </w:p>
    <w:p w14:paraId="094DFEB9" w14:textId="77777777" w:rsidR="008C67AF" w:rsidRPr="00F159FC" w:rsidRDefault="008C67AF" w:rsidP="008C67AF">
      <w:r w:rsidRPr="00F159FC">
        <w:t xml:space="preserve">        return 0;</w:t>
      </w:r>
    </w:p>
    <w:p w14:paraId="1031AF2A" w14:textId="77777777" w:rsidR="008C67AF" w:rsidRPr="00F159FC" w:rsidRDefault="008C67AF" w:rsidP="008C67AF">
      <w:r w:rsidRPr="00F159FC">
        <w:t xml:space="preserve">    else if(n == 1)</w:t>
      </w:r>
    </w:p>
    <w:p w14:paraId="5D199B53" w14:textId="77777777" w:rsidR="008C67AF" w:rsidRPr="00F159FC" w:rsidRDefault="008C67AF" w:rsidP="008C67AF">
      <w:r w:rsidRPr="00F159FC">
        <w:t xml:space="preserve">        return 1;</w:t>
      </w:r>
    </w:p>
    <w:p w14:paraId="3A689A6A" w14:textId="77777777" w:rsidR="008C67AF" w:rsidRPr="00F159FC" w:rsidRDefault="008C67AF" w:rsidP="008C67AF">
      <w:r w:rsidRPr="00F159FC">
        <w:t xml:space="preserve">    else{</w:t>
      </w:r>
    </w:p>
    <w:p w14:paraId="59F8B77D" w14:textId="77777777" w:rsidR="008C67AF" w:rsidRPr="00F159FC" w:rsidRDefault="008C67AF" w:rsidP="008C67AF">
      <w:r w:rsidRPr="00F159FC">
        <w:t xml:space="preserve">        for(i=0;i&lt;n-1;i++){</w:t>
      </w:r>
    </w:p>
    <w:p w14:paraId="35A40E3A" w14:textId="77777777" w:rsidR="008C67AF" w:rsidRPr="00F159FC" w:rsidRDefault="008C67AF" w:rsidP="008C67AF">
      <w:r w:rsidRPr="00F159FC">
        <w:t xml:space="preserve">            a3 = a1+a2;</w:t>
      </w:r>
    </w:p>
    <w:p w14:paraId="71C29C69" w14:textId="77777777" w:rsidR="008C67AF" w:rsidRPr="00F159FC" w:rsidRDefault="008C67AF" w:rsidP="008C67AF">
      <w:r w:rsidRPr="00F159FC">
        <w:t xml:space="preserve">            a1 = a2;</w:t>
      </w:r>
    </w:p>
    <w:p w14:paraId="51F76413" w14:textId="77777777" w:rsidR="008C67AF" w:rsidRPr="00F159FC" w:rsidRDefault="008C67AF" w:rsidP="008C67AF">
      <w:r w:rsidRPr="00F159FC">
        <w:t xml:space="preserve">            a2 = a3;</w:t>
      </w:r>
    </w:p>
    <w:p w14:paraId="1AC71787" w14:textId="77777777" w:rsidR="008C67AF" w:rsidRPr="00F159FC" w:rsidRDefault="008C67AF" w:rsidP="008C67AF">
      <w:r w:rsidRPr="00F159FC">
        <w:t xml:space="preserve">        }</w:t>
      </w:r>
    </w:p>
    <w:p w14:paraId="62DE5BB9" w14:textId="77777777" w:rsidR="008C67AF" w:rsidRPr="00F159FC" w:rsidRDefault="008C67AF" w:rsidP="008C67AF">
      <w:r w:rsidRPr="00F159FC">
        <w:t xml:space="preserve">    }</w:t>
      </w:r>
    </w:p>
    <w:p w14:paraId="0771C591" w14:textId="77777777" w:rsidR="008C67AF" w:rsidRPr="00F159FC" w:rsidRDefault="008C67AF" w:rsidP="008C67AF">
      <w:r w:rsidRPr="00F159FC">
        <w:t xml:space="preserve">    return a3;</w:t>
      </w:r>
    </w:p>
    <w:p w14:paraId="32B4FABB" w14:textId="77777777" w:rsidR="008C67AF" w:rsidRPr="00F159FC" w:rsidRDefault="008C67AF" w:rsidP="008C67AF">
      <w:r w:rsidRPr="00F159FC">
        <w:lastRenderedPageBreak/>
        <w:t>}</w:t>
      </w:r>
    </w:p>
    <w:p w14:paraId="6403B478" w14:textId="77777777" w:rsidR="008C67AF" w:rsidRDefault="008C67AF" w:rsidP="008C67AF">
      <w:pPr>
        <w:rPr>
          <w:b/>
        </w:rPr>
      </w:pPr>
    </w:p>
    <w:p w14:paraId="7D2F45F1" w14:textId="77777777" w:rsidR="008C67AF" w:rsidRDefault="008C67AF" w:rsidP="008C67AF">
      <w:pPr>
        <w:pStyle w:val="a9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</w:rPr>
        <w:t>pthread</w:t>
      </w:r>
    </w:p>
    <w:p w14:paraId="48A87A2D" w14:textId="77777777" w:rsidR="008C67AF" w:rsidRDefault="008C67AF" w:rsidP="008C67AF">
      <w:r>
        <w:t>#include &lt;stdio.h&gt;</w:t>
      </w:r>
    </w:p>
    <w:p w14:paraId="0263F774" w14:textId="77777777" w:rsidR="008C67AF" w:rsidRDefault="008C67AF" w:rsidP="008C67AF">
      <w:r>
        <w:t>#include &lt;pthread.h&gt;</w:t>
      </w:r>
    </w:p>
    <w:p w14:paraId="5018CE38" w14:textId="77777777" w:rsidR="008C67AF" w:rsidRDefault="008C67AF" w:rsidP="008C67AF">
      <w:r>
        <w:t>#include &lt;math.h&gt;</w:t>
      </w:r>
    </w:p>
    <w:p w14:paraId="62AC1336" w14:textId="77777777" w:rsidR="008C67AF" w:rsidRDefault="008C67AF" w:rsidP="008C67AF">
      <w:r>
        <w:t>#include &lt;stdlib.h&gt;</w:t>
      </w:r>
    </w:p>
    <w:p w14:paraId="7E69D96D" w14:textId="77777777" w:rsidR="008C67AF" w:rsidRDefault="008C67AF" w:rsidP="008C67AF"/>
    <w:p w14:paraId="3DC7307F" w14:textId="77777777" w:rsidR="008C67AF" w:rsidRDefault="008C67AF" w:rsidP="008C67AF">
      <w:r>
        <w:t>#define MAX_NUM 100</w:t>
      </w:r>
    </w:p>
    <w:p w14:paraId="1D9C4265" w14:textId="77777777" w:rsidR="008C67AF" w:rsidRDefault="008C67AF" w:rsidP="008C67AF"/>
    <w:p w14:paraId="0EABD065" w14:textId="77777777" w:rsidR="008C67AF" w:rsidRDefault="008C67AF" w:rsidP="008C67AF">
      <w:r>
        <w:t>struct Data</w:t>
      </w:r>
    </w:p>
    <w:p w14:paraId="706672E7" w14:textId="77777777" w:rsidR="008C67AF" w:rsidRDefault="008C67AF" w:rsidP="008C67AF">
      <w:r>
        <w:t>{</w:t>
      </w:r>
    </w:p>
    <w:p w14:paraId="2552FB4F" w14:textId="77777777" w:rsidR="008C67AF" w:rsidRDefault="008C67AF" w:rsidP="008C67AF">
      <w:r>
        <w:t xml:space="preserve">    int num;</w:t>
      </w:r>
    </w:p>
    <w:p w14:paraId="7B7FD50C" w14:textId="77777777" w:rsidR="008C67AF" w:rsidRDefault="008C67AF" w:rsidP="008C67AF">
      <w:r>
        <w:t xml:space="preserve">    long int fibo[MAX_NUM];</w:t>
      </w:r>
    </w:p>
    <w:p w14:paraId="721D14E8" w14:textId="77777777" w:rsidR="008C67AF" w:rsidRDefault="008C67AF" w:rsidP="008C67AF">
      <w:r>
        <w:t>};</w:t>
      </w:r>
    </w:p>
    <w:p w14:paraId="60B809AE" w14:textId="77777777" w:rsidR="008C67AF" w:rsidRDefault="008C67AF" w:rsidP="008C67AF"/>
    <w:p w14:paraId="0F584CBA" w14:textId="77777777" w:rsidR="008C67AF" w:rsidRDefault="008C67AF" w:rsidP="008C67AF"/>
    <w:p w14:paraId="4984405B" w14:textId="77777777" w:rsidR="008C67AF" w:rsidRDefault="008C67AF" w:rsidP="008C67AF">
      <w:r>
        <w:t>/***** Begin *****/</w:t>
      </w:r>
    </w:p>
    <w:p w14:paraId="71A5B327" w14:textId="77777777" w:rsidR="008C67AF" w:rsidRDefault="008C67AF" w:rsidP="008C67AF">
      <w:r>
        <w:t>void *fibonacci(void *data){</w:t>
      </w:r>
    </w:p>
    <w:p w14:paraId="7CD6E609" w14:textId="77777777" w:rsidR="008C67AF" w:rsidRDefault="008C67AF" w:rsidP="008C67AF">
      <w:r>
        <w:t xml:space="preserve">    struct Data *tmp = (struct Data*)data;</w:t>
      </w:r>
    </w:p>
    <w:p w14:paraId="5B43E5AC" w14:textId="77777777" w:rsidR="008C67AF" w:rsidRDefault="008C67AF" w:rsidP="008C67AF">
      <w:r>
        <w:t xml:space="preserve">    int i;</w:t>
      </w:r>
    </w:p>
    <w:p w14:paraId="56CEE1CE" w14:textId="77777777" w:rsidR="008C67AF" w:rsidRDefault="008C67AF" w:rsidP="008C67AF">
      <w:r>
        <w:t xml:space="preserve">    double temp_1 = (1+sqrt(5))/2;</w:t>
      </w:r>
    </w:p>
    <w:p w14:paraId="59B9925F" w14:textId="77777777" w:rsidR="008C67AF" w:rsidRDefault="008C67AF" w:rsidP="008C67AF">
      <w:r>
        <w:t xml:space="preserve">    double temp_2 = (1-sqrt(5))/2;</w:t>
      </w:r>
    </w:p>
    <w:p w14:paraId="3F312DFD" w14:textId="77777777" w:rsidR="008C67AF" w:rsidRDefault="008C67AF" w:rsidP="008C67AF">
      <w:r>
        <w:t xml:space="preserve">    double temp_3 = 1/sqrt(5.0);</w:t>
      </w:r>
    </w:p>
    <w:p w14:paraId="5CBE16D4" w14:textId="77777777" w:rsidR="008C67AF" w:rsidRDefault="008C67AF" w:rsidP="008C67AF">
      <w:r>
        <w:t xml:space="preserve">    tmp-&gt;fibo[0] = 1;</w:t>
      </w:r>
    </w:p>
    <w:p w14:paraId="037EADA5" w14:textId="77777777" w:rsidR="008C67AF" w:rsidRDefault="008C67AF" w:rsidP="008C67AF">
      <w:r>
        <w:t xml:space="preserve">    tmp-&gt;fibo[1] = 1;</w:t>
      </w:r>
    </w:p>
    <w:p w14:paraId="2DD83243" w14:textId="77777777" w:rsidR="008C67AF" w:rsidRDefault="008C67AF" w:rsidP="008C67AF">
      <w:r>
        <w:t xml:space="preserve">    for(i=2;i&lt;51;i++){</w:t>
      </w:r>
    </w:p>
    <w:p w14:paraId="5A0D0B55" w14:textId="77777777" w:rsidR="008C67AF" w:rsidRDefault="008C67AF" w:rsidP="008C67AF">
      <w:r>
        <w:t xml:space="preserve">        tmp-&gt;fibo[i] = (long int)(temp_3*(pow(temp_1,i+1)-pow(temp_2, i+1)));</w:t>
      </w:r>
    </w:p>
    <w:p w14:paraId="4178914C" w14:textId="77777777" w:rsidR="008C67AF" w:rsidRDefault="008C67AF" w:rsidP="008C67AF">
      <w:r>
        <w:t xml:space="preserve">    }</w:t>
      </w:r>
    </w:p>
    <w:p w14:paraId="496AED25" w14:textId="77777777" w:rsidR="008C67AF" w:rsidRDefault="008C67AF" w:rsidP="008C67AF">
      <w:r>
        <w:t>}</w:t>
      </w:r>
    </w:p>
    <w:p w14:paraId="26188ACC" w14:textId="77777777" w:rsidR="008C67AF" w:rsidRDefault="008C67AF" w:rsidP="008C67AF"/>
    <w:p w14:paraId="16916C3C" w14:textId="77777777" w:rsidR="008C67AF" w:rsidRDefault="008C67AF" w:rsidP="008C67AF">
      <w:r>
        <w:t>int main()</w:t>
      </w:r>
    </w:p>
    <w:p w14:paraId="63F1EF25" w14:textId="77777777" w:rsidR="008C67AF" w:rsidRDefault="008C67AF" w:rsidP="008C67AF">
      <w:r>
        <w:t>{</w:t>
      </w:r>
    </w:p>
    <w:p w14:paraId="537044DE" w14:textId="77777777" w:rsidR="008C67AF" w:rsidRDefault="008C67AF" w:rsidP="008C67AF">
      <w:r>
        <w:t xml:space="preserve">    struct Data data;</w:t>
      </w:r>
    </w:p>
    <w:p w14:paraId="150EDE1B" w14:textId="77777777" w:rsidR="008C67AF" w:rsidRDefault="008C67AF" w:rsidP="008C67AF">
      <w:r>
        <w:t xml:space="preserve">    pthread_t th;</w:t>
      </w:r>
    </w:p>
    <w:p w14:paraId="766B6309" w14:textId="77777777" w:rsidR="008C67AF" w:rsidRDefault="008C67AF" w:rsidP="008C67AF">
      <w:r>
        <w:t xml:space="preserve">    int ret;</w:t>
      </w:r>
    </w:p>
    <w:p w14:paraId="10C33713" w14:textId="77777777" w:rsidR="008C67AF" w:rsidRDefault="008C67AF" w:rsidP="008C67AF">
      <w:r>
        <w:t xml:space="preserve">    int num;</w:t>
      </w:r>
    </w:p>
    <w:p w14:paraId="2C248F79" w14:textId="77777777" w:rsidR="008C67AF" w:rsidRDefault="008C67AF" w:rsidP="008C67AF">
      <w:r>
        <w:t xml:space="preserve">    int i;</w:t>
      </w:r>
    </w:p>
    <w:p w14:paraId="11A0D7F2" w14:textId="77777777" w:rsidR="008C67AF" w:rsidRDefault="008C67AF" w:rsidP="008C67AF"/>
    <w:p w14:paraId="62892139" w14:textId="77777777" w:rsidR="008C67AF" w:rsidRDefault="008C67AF" w:rsidP="008C67AF">
      <w:r>
        <w:t xml:space="preserve">    //create thread</w:t>
      </w:r>
    </w:p>
    <w:p w14:paraId="41CC7E65" w14:textId="77777777" w:rsidR="008C67AF" w:rsidRDefault="008C67AF" w:rsidP="008C67AF">
      <w:r>
        <w:t xml:space="preserve">    ret = pthread_create(&amp;th, NULL, fibonacci, (void *)&amp;data);</w:t>
      </w:r>
    </w:p>
    <w:p w14:paraId="5D19B7BD" w14:textId="77777777" w:rsidR="008C67AF" w:rsidRDefault="008C67AF" w:rsidP="008C67AF">
      <w:r>
        <w:t xml:space="preserve">    pthread_join(th, NULL);</w:t>
      </w:r>
    </w:p>
    <w:p w14:paraId="3EAABFB4" w14:textId="77777777" w:rsidR="008C67AF" w:rsidRDefault="008C67AF" w:rsidP="008C67AF"/>
    <w:p w14:paraId="37892167" w14:textId="77777777" w:rsidR="008C67AF" w:rsidRDefault="008C67AF" w:rsidP="008C67AF">
      <w:r>
        <w:t xml:space="preserve">    //get input</w:t>
      </w:r>
    </w:p>
    <w:p w14:paraId="22D32B0F" w14:textId="77777777" w:rsidR="008C67AF" w:rsidRDefault="008C67AF" w:rsidP="008C67AF">
      <w:r>
        <w:lastRenderedPageBreak/>
        <w:t xml:space="preserve">    scanf("%d",&amp;num);</w:t>
      </w:r>
    </w:p>
    <w:p w14:paraId="1A27B299" w14:textId="77777777" w:rsidR="008C67AF" w:rsidRDefault="008C67AF" w:rsidP="008C67AF">
      <w:r>
        <w:t xml:space="preserve">    getchar();</w:t>
      </w:r>
    </w:p>
    <w:p w14:paraId="7FFB4A61" w14:textId="77777777" w:rsidR="008C67AF" w:rsidRDefault="008C67AF" w:rsidP="008C67AF"/>
    <w:p w14:paraId="66617148" w14:textId="77777777" w:rsidR="008C67AF" w:rsidRDefault="008C67AF" w:rsidP="008C67AF">
      <w:r>
        <w:t xml:space="preserve">    //output</w:t>
      </w:r>
    </w:p>
    <w:p w14:paraId="4343D5B6" w14:textId="77777777" w:rsidR="008C67AF" w:rsidRDefault="008C67AF" w:rsidP="008C67AF">
      <w:r>
        <w:t xml:space="preserve">    for(i = 0; i &lt; num; i++){</w:t>
      </w:r>
    </w:p>
    <w:p w14:paraId="1C6A78F1" w14:textId="77777777" w:rsidR="008C67AF" w:rsidRDefault="008C67AF" w:rsidP="008C67AF">
      <w:r>
        <w:t xml:space="preserve">        if(i == num - 1){</w:t>
      </w:r>
    </w:p>
    <w:p w14:paraId="3BAE7684" w14:textId="77777777" w:rsidR="008C67AF" w:rsidRDefault="008C67AF" w:rsidP="008C67AF">
      <w:r>
        <w:t xml:space="preserve">            printf("%ld", data.fibo[i]);</w:t>
      </w:r>
    </w:p>
    <w:p w14:paraId="2F056BF0" w14:textId="77777777" w:rsidR="008C67AF" w:rsidRDefault="008C67AF" w:rsidP="008C67AF">
      <w:r>
        <w:t xml:space="preserve">        }</w:t>
      </w:r>
    </w:p>
    <w:p w14:paraId="7E0AA2B0" w14:textId="77777777" w:rsidR="008C67AF" w:rsidRDefault="008C67AF" w:rsidP="008C67AF">
      <w:r>
        <w:t xml:space="preserve">        else{</w:t>
      </w:r>
    </w:p>
    <w:p w14:paraId="7910253B" w14:textId="77777777" w:rsidR="008C67AF" w:rsidRDefault="008C67AF" w:rsidP="008C67AF">
      <w:r>
        <w:t xml:space="preserve">        printf("%ld ", data.fibo[i]);</w:t>
      </w:r>
    </w:p>
    <w:p w14:paraId="7B714CD4" w14:textId="77777777" w:rsidR="008C67AF" w:rsidRDefault="008C67AF" w:rsidP="008C67AF">
      <w:r>
        <w:t xml:space="preserve">        }</w:t>
      </w:r>
    </w:p>
    <w:p w14:paraId="449D5FB8" w14:textId="77777777" w:rsidR="008C67AF" w:rsidRDefault="008C67AF" w:rsidP="008C67AF">
      <w:r>
        <w:t xml:space="preserve">    }</w:t>
      </w:r>
    </w:p>
    <w:p w14:paraId="646DF5AD" w14:textId="77777777" w:rsidR="008C67AF" w:rsidRDefault="008C67AF" w:rsidP="008C67AF">
      <w:r>
        <w:t xml:space="preserve">    printf("\n");</w:t>
      </w:r>
    </w:p>
    <w:p w14:paraId="6976D3E6" w14:textId="77777777" w:rsidR="008C67AF" w:rsidRDefault="008C67AF" w:rsidP="008C67AF"/>
    <w:p w14:paraId="0EAC0788" w14:textId="77777777" w:rsidR="008C67AF" w:rsidRDefault="008C67AF" w:rsidP="008C67AF">
      <w:r>
        <w:tab/>
        <w:t>return 0;</w:t>
      </w:r>
    </w:p>
    <w:p w14:paraId="78A9B23C" w14:textId="77777777" w:rsidR="008C67AF" w:rsidRDefault="008C67AF" w:rsidP="008C67AF">
      <w:r>
        <w:t>}</w:t>
      </w:r>
    </w:p>
    <w:p w14:paraId="5105B47C" w14:textId="2127B317" w:rsidR="008C67AF" w:rsidRDefault="008C67AF" w:rsidP="008C67AF">
      <w:r>
        <w:t>/***** End *****/</w:t>
      </w:r>
    </w:p>
    <w:p w14:paraId="62E9C8D8" w14:textId="77777777" w:rsidR="008C67AF" w:rsidRPr="0060002F" w:rsidRDefault="008C67AF" w:rsidP="008C67AF">
      <w:pPr>
        <w:pStyle w:val="a9"/>
        <w:numPr>
          <w:ilvl w:val="0"/>
          <w:numId w:val="32"/>
        </w:numPr>
        <w:ind w:firstLineChars="0"/>
        <w:rPr>
          <w:b/>
        </w:rPr>
      </w:pPr>
      <w:r w:rsidRPr="0060002F">
        <w:rPr>
          <w:b/>
        </w:rPr>
        <w:t>OpenMP</w:t>
      </w:r>
    </w:p>
    <w:p w14:paraId="3DCAF178" w14:textId="77777777" w:rsidR="008C67AF" w:rsidRDefault="008C67AF" w:rsidP="008C67AF">
      <w:r>
        <w:t>#include &lt;stdlib.h&gt;</w:t>
      </w:r>
    </w:p>
    <w:p w14:paraId="2D9E4AC2" w14:textId="77777777" w:rsidR="008C67AF" w:rsidRDefault="008C67AF" w:rsidP="008C67AF">
      <w:r>
        <w:t>#include &lt;stdio.h&gt;</w:t>
      </w:r>
    </w:p>
    <w:p w14:paraId="2CA6B6DD" w14:textId="77777777" w:rsidR="008C67AF" w:rsidRDefault="008C67AF" w:rsidP="008C67AF">
      <w:r>
        <w:t>#include &lt;math.h&gt;</w:t>
      </w:r>
    </w:p>
    <w:p w14:paraId="12C21394" w14:textId="77777777" w:rsidR="008C67AF" w:rsidRDefault="008C67AF" w:rsidP="008C67AF">
      <w:r>
        <w:t>#include &lt;string.h&gt;</w:t>
      </w:r>
    </w:p>
    <w:p w14:paraId="3A75DFB2" w14:textId="77777777" w:rsidR="008C67AF" w:rsidRDefault="008C67AF" w:rsidP="008C67AF"/>
    <w:p w14:paraId="57137BB7" w14:textId="77777777" w:rsidR="008C67AF" w:rsidRDefault="008C67AF" w:rsidP="008C67AF">
      <w:r>
        <w:t>#define MAX_NUM 100</w:t>
      </w:r>
    </w:p>
    <w:p w14:paraId="217E0355" w14:textId="77777777" w:rsidR="008C67AF" w:rsidRDefault="008C67AF" w:rsidP="008C67AF"/>
    <w:p w14:paraId="7A52A446" w14:textId="77777777" w:rsidR="008C67AF" w:rsidRDefault="008C67AF" w:rsidP="008C67AF">
      <w:r>
        <w:t>struct Data</w:t>
      </w:r>
    </w:p>
    <w:p w14:paraId="4F750DCF" w14:textId="77777777" w:rsidR="008C67AF" w:rsidRDefault="008C67AF" w:rsidP="008C67AF">
      <w:r>
        <w:t>{</w:t>
      </w:r>
    </w:p>
    <w:p w14:paraId="589FAC1E" w14:textId="77777777" w:rsidR="008C67AF" w:rsidRDefault="008C67AF" w:rsidP="008C67AF">
      <w:r>
        <w:t xml:space="preserve">    int num;</w:t>
      </w:r>
    </w:p>
    <w:p w14:paraId="009AE6A6" w14:textId="77777777" w:rsidR="008C67AF" w:rsidRDefault="008C67AF" w:rsidP="008C67AF">
      <w:r>
        <w:t xml:space="preserve">    long int fibo[MAX_NUM];</w:t>
      </w:r>
    </w:p>
    <w:p w14:paraId="518F296C" w14:textId="77777777" w:rsidR="008C67AF" w:rsidRDefault="008C67AF" w:rsidP="008C67AF">
      <w:r>
        <w:t>};</w:t>
      </w:r>
    </w:p>
    <w:p w14:paraId="7C34FA22" w14:textId="77777777" w:rsidR="008C67AF" w:rsidRDefault="008C67AF" w:rsidP="008C67AF"/>
    <w:p w14:paraId="176CF738" w14:textId="77777777" w:rsidR="008C67AF" w:rsidRDefault="008C67AF" w:rsidP="008C67AF">
      <w:r>
        <w:t>/***** Begin *****/</w:t>
      </w:r>
    </w:p>
    <w:p w14:paraId="4A54E567" w14:textId="77777777" w:rsidR="008C67AF" w:rsidRDefault="008C67AF" w:rsidP="008C67AF">
      <w:r>
        <w:t>void fibonacci(void *data){</w:t>
      </w:r>
    </w:p>
    <w:p w14:paraId="35F173E4" w14:textId="77777777" w:rsidR="008C67AF" w:rsidRDefault="008C67AF" w:rsidP="008C67AF">
      <w:r>
        <w:t xml:space="preserve">    struct Data *tmp = (struct Data*)data;</w:t>
      </w:r>
    </w:p>
    <w:p w14:paraId="0AF7B2A5" w14:textId="77777777" w:rsidR="008C67AF" w:rsidRDefault="008C67AF" w:rsidP="008C67AF">
      <w:r>
        <w:t xml:space="preserve">    int i;</w:t>
      </w:r>
    </w:p>
    <w:p w14:paraId="5B8D1BFD" w14:textId="77777777" w:rsidR="008C67AF" w:rsidRDefault="008C67AF" w:rsidP="008C67AF">
      <w:r>
        <w:t xml:space="preserve">    double temp_1 = (1+sqrt(5))/2;</w:t>
      </w:r>
    </w:p>
    <w:p w14:paraId="4F778DA7" w14:textId="77777777" w:rsidR="008C67AF" w:rsidRDefault="008C67AF" w:rsidP="008C67AF">
      <w:r>
        <w:t xml:space="preserve">    double temp_2 = (1-sqrt(5))/2;</w:t>
      </w:r>
    </w:p>
    <w:p w14:paraId="38822A37" w14:textId="77777777" w:rsidR="008C67AF" w:rsidRDefault="008C67AF" w:rsidP="008C67AF">
      <w:r>
        <w:t xml:space="preserve">    double temp_3 = 1/sqrt(5.0);</w:t>
      </w:r>
    </w:p>
    <w:p w14:paraId="749A650E" w14:textId="77777777" w:rsidR="008C67AF" w:rsidRDefault="008C67AF" w:rsidP="008C67AF">
      <w:r>
        <w:t xml:space="preserve">    if(tmp-&gt;num == 0){</w:t>
      </w:r>
    </w:p>
    <w:p w14:paraId="6223CB8F" w14:textId="77777777" w:rsidR="008C67AF" w:rsidRDefault="008C67AF" w:rsidP="008C67AF">
      <w:r>
        <w:t xml:space="preserve">        tmp-&gt;fibo[0] = 1;</w:t>
      </w:r>
    </w:p>
    <w:p w14:paraId="1245285C" w14:textId="77777777" w:rsidR="008C67AF" w:rsidRDefault="008C67AF" w:rsidP="008C67AF">
      <w:r>
        <w:t xml:space="preserve">        return;</w:t>
      </w:r>
    </w:p>
    <w:p w14:paraId="022A0B1F" w14:textId="77777777" w:rsidR="008C67AF" w:rsidRDefault="008C67AF" w:rsidP="008C67AF">
      <w:r>
        <w:t xml:space="preserve">    }</w:t>
      </w:r>
    </w:p>
    <w:p w14:paraId="21F9527F" w14:textId="77777777" w:rsidR="008C67AF" w:rsidRDefault="008C67AF" w:rsidP="008C67AF">
      <w:r>
        <w:t xml:space="preserve">    if(tmp-&gt;num == 1){</w:t>
      </w:r>
    </w:p>
    <w:p w14:paraId="74DE8862" w14:textId="77777777" w:rsidR="008C67AF" w:rsidRDefault="008C67AF" w:rsidP="008C67AF">
      <w:r>
        <w:t xml:space="preserve">        tmp-&gt;fibo[0] = 1;</w:t>
      </w:r>
    </w:p>
    <w:p w14:paraId="18231BED" w14:textId="77777777" w:rsidR="008C67AF" w:rsidRDefault="008C67AF" w:rsidP="008C67AF">
      <w:r>
        <w:lastRenderedPageBreak/>
        <w:t xml:space="preserve">        return;</w:t>
      </w:r>
    </w:p>
    <w:p w14:paraId="15F3248C" w14:textId="77777777" w:rsidR="008C67AF" w:rsidRDefault="008C67AF" w:rsidP="008C67AF">
      <w:r>
        <w:t xml:space="preserve">    }</w:t>
      </w:r>
    </w:p>
    <w:p w14:paraId="2BCDD358" w14:textId="77777777" w:rsidR="008C67AF" w:rsidRDefault="008C67AF" w:rsidP="008C67AF">
      <w:r>
        <w:t xml:space="preserve">    tmp-&gt;fibo[0] = 1;</w:t>
      </w:r>
    </w:p>
    <w:p w14:paraId="1231B18F" w14:textId="77777777" w:rsidR="008C67AF" w:rsidRDefault="008C67AF" w:rsidP="008C67AF">
      <w:r>
        <w:t xml:space="preserve">    tmp-&gt;fibo[1] = 1;</w:t>
      </w:r>
    </w:p>
    <w:p w14:paraId="17758595" w14:textId="77777777" w:rsidR="008C67AF" w:rsidRDefault="008C67AF" w:rsidP="008C67AF">
      <w:r>
        <w:t xml:space="preserve">    #pragma omp parallel for</w:t>
      </w:r>
    </w:p>
    <w:p w14:paraId="12925550" w14:textId="77777777" w:rsidR="008C67AF" w:rsidRDefault="008C67AF" w:rsidP="008C67AF">
      <w:r>
        <w:t xml:space="preserve">    for(i=2;i&lt;tmp-&gt;num;i++){</w:t>
      </w:r>
    </w:p>
    <w:p w14:paraId="12DF89AD" w14:textId="77777777" w:rsidR="008C67AF" w:rsidRDefault="008C67AF" w:rsidP="008C67AF">
      <w:r>
        <w:t xml:space="preserve">        tmp-&gt;fibo[i] = (long int)(temp_3*(pow(temp_1,i+1)-pow(temp_2, i+1)));</w:t>
      </w:r>
    </w:p>
    <w:p w14:paraId="24B15A63" w14:textId="77777777" w:rsidR="008C67AF" w:rsidRDefault="008C67AF" w:rsidP="008C67AF">
      <w:r>
        <w:t xml:space="preserve">    }</w:t>
      </w:r>
    </w:p>
    <w:p w14:paraId="42E545B5" w14:textId="77777777" w:rsidR="008C67AF" w:rsidRDefault="008C67AF" w:rsidP="008C67AF">
      <w:r>
        <w:t>}</w:t>
      </w:r>
    </w:p>
    <w:p w14:paraId="70AFFE01" w14:textId="77777777" w:rsidR="008C67AF" w:rsidRDefault="008C67AF" w:rsidP="008C67AF">
      <w:r>
        <w:t>int main()</w:t>
      </w:r>
    </w:p>
    <w:p w14:paraId="2AB0509E" w14:textId="77777777" w:rsidR="008C67AF" w:rsidRDefault="008C67AF" w:rsidP="008C67AF">
      <w:r>
        <w:t>{</w:t>
      </w:r>
    </w:p>
    <w:p w14:paraId="491198BC" w14:textId="77777777" w:rsidR="008C67AF" w:rsidRDefault="008C67AF" w:rsidP="008C67AF">
      <w:r>
        <w:t xml:space="preserve">    struct Data data;</w:t>
      </w:r>
    </w:p>
    <w:p w14:paraId="431D4E3F" w14:textId="77777777" w:rsidR="008C67AF" w:rsidRDefault="008C67AF" w:rsidP="008C67AF">
      <w:r>
        <w:t xml:space="preserve">    int num;</w:t>
      </w:r>
    </w:p>
    <w:p w14:paraId="564F9A95" w14:textId="77777777" w:rsidR="008C67AF" w:rsidRDefault="008C67AF" w:rsidP="008C67AF">
      <w:r>
        <w:t xml:space="preserve">    int i;</w:t>
      </w:r>
    </w:p>
    <w:p w14:paraId="46EA1BD9" w14:textId="77777777" w:rsidR="008C67AF" w:rsidRDefault="008C67AF" w:rsidP="008C67AF">
      <w:r>
        <w:t xml:space="preserve">    //get input</w:t>
      </w:r>
    </w:p>
    <w:p w14:paraId="1E3B25E2" w14:textId="77777777" w:rsidR="008C67AF" w:rsidRDefault="008C67AF" w:rsidP="008C67AF">
      <w:r>
        <w:t xml:space="preserve">    scanf("%d",&amp;num);</w:t>
      </w:r>
    </w:p>
    <w:p w14:paraId="5E28FE9B" w14:textId="77777777" w:rsidR="008C67AF" w:rsidRDefault="008C67AF" w:rsidP="008C67AF">
      <w:r>
        <w:t xml:space="preserve">    getchar();</w:t>
      </w:r>
    </w:p>
    <w:p w14:paraId="65BC604A" w14:textId="77777777" w:rsidR="008C67AF" w:rsidRDefault="008C67AF" w:rsidP="008C67AF">
      <w:r>
        <w:t xml:space="preserve">    data.num = num;</w:t>
      </w:r>
    </w:p>
    <w:p w14:paraId="06C6EAE0" w14:textId="77777777" w:rsidR="008C67AF" w:rsidRDefault="008C67AF" w:rsidP="008C67AF">
      <w:r>
        <w:t xml:space="preserve">    </w:t>
      </w:r>
    </w:p>
    <w:p w14:paraId="182D4DBF" w14:textId="77777777" w:rsidR="008C67AF" w:rsidRDefault="008C67AF" w:rsidP="008C67AF">
      <w:r>
        <w:t xml:space="preserve">    fibonacci(&amp;data);</w:t>
      </w:r>
    </w:p>
    <w:p w14:paraId="1D0C5EF9" w14:textId="77777777" w:rsidR="008C67AF" w:rsidRDefault="008C67AF" w:rsidP="008C67AF">
      <w:r>
        <w:t xml:space="preserve">    </w:t>
      </w:r>
    </w:p>
    <w:p w14:paraId="7EA42DFA" w14:textId="77777777" w:rsidR="008C67AF" w:rsidRDefault="008C67AF" w:rsidP="008C67AF">
      <w:r>
        <w:t xml:space="preserve">    </w:t>
      </w:r>
    </w:p>
    <w:p w14:paraId="7B84C082" w14:textId="77777777" w:rsidR="008C67AF" w:rsidRDefault="008C67AF" w:rsidP="008C67AF">
      <w:r>
        <w:t xml:space="preserve">    //output</w:t>
      </w:r>
    </w:p>
    <w:p w14:paraId="2EDA42A0" w14:textId="77777777" w:rsidR="008C67AF" w:rsidRDefault="008C67AF" w:rsidP="008C67AF">
      <w:r>
        <w:t xml:space="preserve">    for(i = 0; i &lt; num; i++){</w:t>
      </w:r>
    </w:p>
    <w:p w14:paraId="063AB04C" w14:textId="77777777" w:rsidR="008C67AF" w:rsidRDefault="008C67AF" w:rsidP="008C67AF">
      <w:r>
        <w:t xml:space="preserve">        if(i == num - 1){</w:t>
      </w:r>
    </w:p>
    <w:p w14:paraId="148A019E" w14:textId="77777777" w:rsidR="008C67AF" w:rsidRDefault="008C67AF" w:rsidP="008C67AF">
      <w:r>
        <w:t xml:space="preserve">            printf("%ld", data.fibo[i]);</w:t>
      </w:r>
    </w:p>
    <w:p w14:paraId="0D6CD21C" w14:textId="77777777" w:rsidR="008C67AF" w:rsidRDefault="008C67AF" w:rsidP="008C67AF">
      <w:r>
        <w:t xml:space="preserve">        }</w:t>
      </w:r>
    </w:p>
    <w:p w14:paraId="22C52922" w14:textId="77777777" w:rsidR="008C67AF" w:rsidRDefault="008C67AF" w:rsidP="008C67AF">
      <w:r>
        <w:t xml:space="preserve">        else{</w:t>
      </w:r>
    </w:p>
    <w:p w14:paraId="00C7B03B" w14:textId="77777777" w:rsidR="008C67AF" w:rsidRDefault="008C67AF" w:rsidP="008C67AF">
      <w:r>
        <w:t xml:space="preserve">            printf("%ld ", data.fibo[i]);</w:t>
      </w:r>
    </w:p>
    <w:p w14:paraId="07C087BA" w14:textId="77777777" w:rsidR="008C67AF" w:rsidRDefault="008C67AF" w:rsidP="008C67AF">
      <w:r>
        <w:t xml:space="preserve">        }</w:t>
      </w:r>
    </w:p>
    <w:p w14:paraId="00239835" w14:textId="77777777" w:rsidR="008C67AF" w:rsidRDefault="008C67AF" w:rsidP="008C67AF">
      <w:r>
        <w:t xml:space="preserve">    }</w:t>
      </w:r>
    </w:p>
    <w:p w14:paraId="7092D99E" w14:textId="77777777" w:rsidR="008C67AF" w:rsidRDefault="008C67AF" w:rsidP="008C67AF">
      <w:r>
        <w:t xml:space="preserve">    printf("\n");</w:t>
      </w:r>
    </w:p>
    <w:p w14:paraId="4CB378F9" w14:textId="77777777" w:rsidR="008C67AF" w:rsidRDefault="008C67AF" w:rsidP="008C67AF">
      <w:r>
        <w:t xml:space="preserve">    </w:t>
      </w:r>
    </w:p>
    <w:p w14:paraId="1C34CEBD" w14:textId="77777777" w:rsidR="008C67AF" w:rsidRDefault="008C67AF" w:rsidP="008C67AF">
      <w:r>
        <w:t xml:space="preserve">    return 0;</w:t>
      </w:r>
    </w:p>
    <w:p w14:paraId="30EBD9D0" w14:textId="77777777" w:rsidR="008C67AF" w:rsidRDefault="008C67AF" w:rsidP="008C67AF">
      <w:r>
        <w:t>}</w:t>
      </w:r>
    </w:p>
    <w:p w14:paraId="630FE065" w14:textId="77777777" w:rsidR="008C67AF" w:rsidRDefault="008C67AF" w:rsidP="008C67AF">
      <w:r>
        <w:t>/***** End *****/</w:t>
      </w:r>
    </w:p>
    <w:p w14:paraId="732068BE" w14:textId="77777777" w:rsidR="008C67AF" w:rsidRPr="0060002F" w:rsidRDefault="008C67AF" w:rsidP="008C67AF">
      <w:pPr>
        <w:pStyle w:val="a9"/>
        <w:numPr>
          <w:ilvl w:val="0"/>
          <w:numId w:val="32"/>
        </w:numPr>
        <w:ind w:firstLineChars="0"/>
        <w:rPr>
          <w:b/>
        </w:rPr>
      </w:pPr>
      <w:r w:rsidRPr="0060002F">
        <w:rPr>
          <w:b/>
        </w:rPr>
        <w:t>MPI</w:t>
      </w:r>
    </w:p>
    <w:p w14:paraId="3D5F2A00" w14:textId="77777777" w:rsidR="008C67AF" w:rsidRDefault="008C67AF" w:rsidP="008C67AF">
      <w:r>
        <w:t>#include &lt;stdlib.h&gt;</w:t>
      </w:r>
    </w:p>
    <w:p w14:paraId="06DB07E9" w14:textId="77777777" w:rsidR="008C67AF" w:rsidRDefault="008C67AF" w:rsidP="008C67AF">
      <w:r>
        <w:t>#include &lt;stdio.h&gt;</w:t>
      </w:r>
    </w:p>
    <w:p w14:paraId="1BCB3B2E" w14:textId="77777777" w:rsidR="008C67AF" w:rsidRDefault="008C67AF" w:rsidP="008C67AF">
      <w:r>
        <w:t>#include &lt;mpi.h&gt;</w:t>
      </w:r>
    </w:p>
    <w:p w14:paraId="5EAA1CC4" w14:textId="77777777" w:rsidR="008C67AF" w:rsidRDefault="008C67AF" w:rsidP="008C67AF">
      <w:r>
        <w:t>#include &lt;math.h&gt;</w:t>
      </w:r>
    </w:p>
    <w:p w14:paraId="3F1E68DD" w14:textId="77777777" w:rsidR="008C67AF" w:rsidRDefault="008C67AF" w:rsidP="008C67AF">
      <w:r>
        <w:t>#include &lt;string.h&gt;</w:t>
      </w:r>
    </w:p>
    <w:p w14:paraId="0CA9C213" w14:textId="77777777" w:rsidR="008C67AF" w:rsidRDefault="008C67AF" w:rsidP="008C67AF"/>
    <w:p w14:paraId="678719EF" w14:textId="77777777" w:rsidR="008C67AF" w:rsidRDefault="008C67AF" w:rsidP="008C67AF">
      <w:r>
        <w:t>/***** Begin *****/</w:t>
      </w:r>
    </w:p>
    <w:p w14:paraId="44FAC728" w14:textId="77777777" w:rsidR="008C67AF" w:rsidRDefault="008C67AF" w:rsidP="008C67AF">
      <w:r>
        <w:lastRenderedPageBreak/>
        <w:t>long int fibonacci(int n){</w:t>
      </w:r>
    </w:p>
    <w:p w14:paraId="63B7217F" w14:textId="77777777" w:rsidR="008C67AF" w:rsidRDefault="008C67AF" w:rsidP="008C67AF">
      <w:r>
        <w:t xml:space="preserve">    long int data;</w:t>
      </w:r>
    </w:p>
    <w:p w14:paraId="038CE86C" w14:textId="77777777" w:rsidR="008C67AF" w:rsidRDefault="008C67AF" w:rsidP="008C67AF">
      <w:r>
        <w:t xml:space="preserve">    double temp_1 = (1+sqrt(5))/2;</w:t>
      </w:r>
    </w:p>
    <w:p w14:paraId="4FBD1E32" w14:textId="77777777" w:rsidR="008C67AF" w:rsidRDefault="008C67AF" w:rsidP="008C67AF">
      <w:r>
        <w:t xml:space="preserve">    double temp_2 = (1-sqrt(5))/2;</w:t>
      </w:r>
    </w:p>
    <w:p w14:paraId="253C4F63" w14:textId="77777777" w:rsidR="008C67AF" w:rsidRDefault="008C67AF" w:rsidP="008C67AF">
      <w:r>
        <w:t xml:space="preserve">    double temp_3 = 1/sqrt(5.0);</w:t>
      </w:r>
    </w:p>
    <w:p w14:paraId="15BE6009" w14:textId="77777777" w:rsidR="008C67AF" w:rsidRDefault="008C67AF" w:rsidP="008C67AF">
      <w:r>
        <w:t xml:space="preserve">    </w:t>
      </w:r>
    </w:p>
    <w:p w14:paraId="4376EF4B" w14:textId="77777777" w:rsidR="008C67AF" w:rsidRDefault="008C67AF" w:rsidP="008C67AF">
      <w:r>
        <w:t xml:space="preserve">    data = (long int)(temp_3*(pow(temp_1,n)-pow(temp_2, n)));</w:t>
      </w:r>
    </w:p>
    <w:p w14:paraId="44C6E8A9" w14:textId="77777777" w:rsidR="008C67AF" w:rsidRDefault="008C67AF" w:rsidP="008C67AF">
      <w:r>
        <w:t xml:space="preserve">    return data;</w:t>
      </w:r>
    </w:p>
    <w:p w14:paraId="1DD88220" w14:textId="77777777" w:rsidR="008C67AF" w:rsidRDefault="008C67AF" w:rsidP="008C67AF">
      <w:r>
        <w:t>}</w:t>
      </w:r>
    </w:p>
    <w:p w14:paraId="1604BA3A" w14:textId="77777777" w:rsidR="008C67AF" w:rsidRDefault="008C67AF" w:rsidP="008C67AF"/>
    <w:p w14:paraId="4E690A2D" w14:textId="77777777" w:rsidR="008C67AF" w:rsidRDefault="008C67AF" w:rsidP="008C67AF">
      <w:r>
        <w:t>int main(int argc,char* argv[])</w:t>
      </w:r>
    </w:p>
    <w:p w14:paraId="2EB848A6" w14:textId="77777777" w:rsidR="008C67AF" w:rsidRDefault="008C67AF" w:rsidP="008C67AF">
      <w:r>
        <w:t>{</w:t>
      </w:r>
    </w:p>
    <w:p w14:paraId="6EC7DC26" w14:textId="77777777" w:rsidR="008C67AF" w:rsidRDefault="008C67AF" w:rsidP="008C67AF">
      <w:r>
        <w:tab/>
        <w:t>int numproc, myid, source;</w:t>
      </w:r>
    </w:p>
    <w:p w14:paraId="04558177" w14:textId="77777777" w:rsidR="008C67AF" w:rsidRDefault="008C67AF" w:rsidP="008C67AF">
      <w:r>
        <w:tab/>
        <w:t>int num;</w:t>
      </w:r>
    </w:p>
    <w:p w14:paraId="5F5455D2" w14:textId="77777777" w:rsidR="008C67AF" w:rsidRDefault="008C67AF" w:rsidP="008C67AF">
      <w:r>
        <w:tab/>
        <w:t>MPI_Status status;</w:t>
      </w:r>
    </w:p>
    <w:p w14:paraId="416D3DD8" w14:textId="77777777" w:rsidR="008C67AF" w:rsidRDefault="008C67AF" w:rsidP="008C67AF"/>
    <w:p w14:paraId="16EA582B" w14:textId="77777777" w:rsidR="008C67AF" w:rsidRDefault="008C67AF" w:rsidP="008C67AF">
      <w:r>
        <w:tab/>
        <w:t>MPI_Init(&amp;argc, &amp;argv);</w:t>
      </w:r>
    </w:p>
    <w:p w14:paraId="37453526" w14:textId="77777777" w:rsidR="008C67AF" w:rsidRDefault="008C67AF" w:rsidP="008C67AF">
      <w:r>
        <w:rPr>
          <w:rFonts w:hint="eastAsia"/>
        </w:rPr>
        <w:tab/>
        <w:t>//</w:t>
      </w:r>
      <w:r>
        <w:rPr>
          <w:rFonts w:hint="eastAsia"/>
        </w:rPr>
        <w:t>获取进程</w:t>
      </w:r>
      <w:r>
        <w:rPr>
          <w:rFonts w:hint="eastAsia"/>
        </w:rPr>
        <w:t>id</w:t>
      </w:r>
    </w:p>
    <w:p w14:paraId="7514D03D" w14:textId="77777777" w:rsidR="008C67AF" w:rsidRDefault="008C67AF" w:rsidP="008C67AF">
      <w:r>
        <w:tab/>
        <w:t>MPI_Comm_rank(MPI_COMM_WORLD, &amp;myid);</w:t>
      </w:r>
    </w:p>
    <w:p w14:paraId="3A85A168" w14:textId="77777777" w:rsidR="008C67AF" w:rsidRDefault="008C67AF" w:rsidP="008C67AF">
      <w:r>
        <w:rPr>
          <w:rFonts w:hint="eastAsia"/>
        </w:rPr>
        <w:tab/>
        <w:t>//</w:t>
      </w:r>
      <w:r>
        <w:rPr>
          <w:rFonts w:hint="eastAsia"/>
        </w:rPr>
        <w:t>获取进程数</w:t>
      </w:r>
    </w:p>
    <w:p w14:paraId="338DE654" w14:textId="77777777" w:rsidR="008C67AF" w:rsidRDefault="008C67AF" w:rsidP="008C67AF">
      <w:r>
        <w:tab/>
        <w:t>MPI_Comm_size(MPI_COMM_WORLD, &amp;numproc);</w:t>
      </w:r>
    </w:p>
    <w:p w14:paraId="65C9EC4C" w14:textId="77777777" w:rsidR="008C67AF" w:rsidRDefault="008C67AF" w:rsidP="008C67AF">
      <w:r>
        <w:tab/>
      </w:r>
    </w:p>
    <w:p w14:paraId="0E7AF9E7" w14:textId="77777777" w:rsidR="008C67AF" w:rsidRDefault="008C67AF" w:rsidP="008C67AF">
      <w:r>
        <w:rPr>
          <w:rFonts w:hint="eastAsia"/>
        </w:rPr>
        <w:tab/>
        <w:t>//</w:t>
      </w:r>
      <w:r>
        <w:rPr>
          <w:rFonts w:hint="eastAsia"/>
        </w:rPr>
        <w:t>按照进程数划分任务</w:t>
      </w:r>
    </w:p>
    <w:p w14:paraId="1ED1C1AD" w14:textId="77777777" w:rsidR="008C67AF" w:rsidRDefault="008C67AF" w:rsidP="008C67AF">
      <w:r>
        <w:tab/>
        <w:t>int local_num = 51/(numproc-1);</w:t>
      </w:r>
    </w:p>
    <w:p w14:paraId="6FFFCA82" w14:textId="77777777" w:rsidR="008C67AF" w:rsidRDefault="008C67AF" w:rsidP="008C67AF">
      <w:r>
        <w:tab/>
        <w:t>int local_begin;</w:t>
      </w:r>
    </w:p>
    <w:p w14:paraId="4308D410" w14:textId="77777777" w:rsidR="008C67AF" w:rsidRDefault="008C67AF" w:rsidP="008C67AF">
      <w:r>
        <w:tab/>
        <w:t>int local_end;</w:t>
      </w:r>
    </w:p>
    <w:p w14:paraId="44BC46F3" w14:textId="77777777" w:rsidR="008C67AF" w:rsidRDefault="008C67AF" w:rsidP="008C67AF">
      <w:r>
        <w:tab/>
        <w:t>long int* data = (long int*)malloc(sizeof(long int)*51);</w:t>
      </w:r>
    </w:p>
    <w:p w14:paraId="05FAA9A7" w14:textId="77777777" w:rsidR="008C67AF" w:rsidRDefault="008C67AF" w:rsidP="008C67AF">
      <w:r>
        <w:t xml:space="preserve">    long int* recv = (long int*)malloc(sizeof(long int)*51);</w:t>
      </w:r>
    </w:p>
    <w:p w14:paraId="7C4B292E" w14:textId="77777777" w:rsidR="008C67AF" w:rsidRDefault="008C67AF" w:rsidP="008C67AF">
      <w:r>
        <w:t xml:space="preserve">    memset(data, 51, 0);</w:t>
      </w:r>
    </w:p>
    <w:p w14:paraId="6A77CEC8" w14:textId="77777777" w:rsidR="008C67AF" w:rsidRDefault="008C67AF" w:rsidP="008C67AF">
      <w:r>
        <w:t xml:space="preserve">    memset(recv, 51, 0);</w:t>
      </w:r>
    </w:p>
    <w:p w14:paraId="1144BF47" w14:textId="77777777" w:rsidR="008C67AF" w:rsidRDefault="008C67AF" w:rsidP="008C67AF">
      <w:r>
        <w:tab/>
      </w:r>
    </w:p>
    <w:p w14:paraId="156ABA7F" w14:textId="77777777" w:rsidR="008C67AF" w:rsidRDefault="008C67AF" w:rsidP="008C67AF">
      <w:r>
        <w:rPr>
          <w:rFonts w:hint="eastAsia"/>
        </w:rPr>
        <w:tab/>
        <w:t>//0</w:t>
      </w:r>
      <w:r>
        <w:rPr>
          <w:rFonts w:hint="eastAsia"/>
        </w:rPr>
        <w:t>号进程控制</w:t>
      </w:r>
      <w:r>
        <w:rPr>
          <w:rFonts w:hint="eastAsia"/>
        </w:rPr>
        <w:t>I/O</w:t>
      </w:r>
    </w:p>
    <w:p w14:paraId="3A815A5A" w14:textId="77777777" w:rsidR="008C67AF" w:rsidRDefault="008C67AF" w:rsidP="008C67AF">
      <w:r>
        <w:tab/>
        <w:t>if(myid == 0){</w:t>
      </w:r>
    </w:p>
    <w:p w14:paraId="0F73FBBA" w14:textId="77777777" w:rsidR="008C67AF" w:rsidRDefault="008C67AF" w:rsidP="008C67AF">
      <w:r>
        <w:tab/>
      </w:r>
      <w:r>
        <w:tab/>
        <w:t>//get input</w:t>
      </w:r>
    </w:p>
    <w:p w14:paraId="6F8CB78E" w14:textId="77777777" w:rsidR="008C67AF" w:rsidRDefault="008C67AF" w:rsidP="008C67AF">
      <w:r>
        <w:t xml:space="preserve">    </w:t>
      </w:r>
      <w:r>
        <w:tab/>
        <w:t>scanf("%d",&amp;num);</w:t>
      </w:r>
    </w:p>
    <w:p w14:paraId="046AAA24" w14:textId="77777777" w:rsidR="008C67AF" w:rsidRDefault="008C67AF" w:rsidP="008C67AF">
      <w:r>
        <w:t xml:space="preserve">    </w:t>
      </w:r>
      <w:r>
        <w:tab/>
        <w:t>getchar();</w:t>
      </w:r>
    </w:p>
    <w:p w14:paraId="0B0DDBC2" w14:textId="77777777" w:rsidR="008C67AF" w:rsidRDefault="008C67AF" w:rsidP="008C67AF">
      <w:r>
        <w:t xml:space="preserve">    </w:t>
      </w:r>
      <w:r>
        <w:tab/>
        <w:t>int j;</w:t>
      </w:r>
    </w:p>
    <w:p w14:paraId="2DB44931" w14:textId="77777777" w:rsidR="008C67AF" w:rsidRDefault="008C67AF" w:rsidP="008C67AF">
      <w:r>
        <w:tab/>
      </w:r>
      <w:r>
        <w:tab/>
        <w:t>for (source = 1; source &lt; numproc; ++source){</w:t>
      </w:r>
    </w:p>
    <w:p w14:paraId="78689A9D" w14:textId="77777777" w:rsidR="008C67AF" w:rsidRDefault="008C67AF" w:rsidP="008C67AF">
      <w:r>
        <w:tab/>
      </w:r>
      <w:r>
        <w:tab/>
      </w:r>
      <w:r>
        <w:tab/>
        <w:t>MPI_Recv(recv, 51, MPI_LONG, source, 99,</w:t>
      </w:r>
    </w:p>
    <w:p w14:paraId="6000739E" w14:textId="77777777" w:rsidR="008C67AF" w:rsidRDefault="008C67AF" w:rsidP="008C67AF">
      <w:r>
        <w:tab/>
      </w:r>
      <w:r>
        <w:tab/>
      </w:r>
      <w:r>
        <w:tab/>
      </w:r>
      <w:r>
        <w:tab/>
        <w:t>MPI_COMM_WORLD, &amp;status);</w:t>
      </w:r>
    </w:p>
    <w:p w14:paraId="0C605489" w14:textId="77777777" w:rsidR="008C67AF" w:rsidRDefault="008C67AF" w:rsidP="008C67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if(source == numproc - 1){ //</w:t>
      </w:r>
      <w:r>
        <w:rPr>
          <w:rFonts w:hint="eastAsia"/>
        </w:rPr>
        <w:t>最后一个进程传来的数据</w:t>
      </w:r>
    </w:p>
    <w:p w14:paraId="6697C0F7" w14:textId="77777777" w:rsidR="008C67AF" w:rsidRDefault="008C67AF" w:rsidP="008C67AF">
      <w:r>
        <w:tab/>
      </w:r>
      <w:r>
        <w:tab/>
      </w:r>
      <w:r>
        <w:tab/>
      </w:r>
      <w:r>
        <w:tab/>
        <w:t>local_end = 51;</w:t>
      </w:r>
    </w:p>
    <w:p w14:paraId="66D2C295" w14:textId="77777777" w:rsidR="008C67AF" w:rsidRDefault="008C67AF" w:rsidP="008C67AF">
      <w:r>
        <w:tab/>
      </w:r>
      <w:r>
        <w:tab/>
      </w:r>
      <w:r>
        <w:tab/>
      </w:r>
      <w:r>
        <w:tab/>
        <w:t>local_begin = local_num*(source-1);</w:t>
      </w:r>
    </w:p>
    <w:p w14:paraId="3E7FBBD3" w14:textId="77777777" w:rsidR="008C67AF" w:rsidRDefault="008C67AF" w:rsidP="008C67AF">
      <w:r>
        <w:tab/>
      </w:r>
      <w:r>
        <w:tab/>
      </w:r>
      <w:r>
        <w:tab/>
        <w:t>}</w:t>
      </w:r>
    </w:p>
    <w:p w14:paraId="4555647F" w14:textId="77777777" w:rsidR="008C67AF" w:rsidRDefault="008C67AF" w:rsidP="008C67AF">
      <w:r>
        <w:lastRenderedPageBreak/>
        <w:tab/>
      </w:r>
      <w:r>
        <w:tab/>
      </w:r>
      <w:r>
        <w:tab/>
        <w:t>else{</w:t>
      </w:r>
    </w:p>
    <w:p w14:paraId="77FD239D" w14:textId="77777777" w:rsidR="008C67AF" w:rsidRDefault="008C67AF" w:rsidP="008C67AF">
      <w:r>
        <w:tab/>
      </w:r>
      <w:r>
        <w:tab/>
      </w:r>
      <w:r>
        <w:tab/>
      </w:r>
      <w:r>
        <w:tab/>
        <w:t>local_end = local_num*source;</w:t>
      </w:r>
    </w:p>
    <w:p w14:paraId="454C492D" w14:textId="77777777" w:rsidR="008C67AF" w:rsidRDefault="008C67AF" w:rsidP="008C67AF">
      <w:r>
        <w:tab/>
      </w:r>
      <w:r>
        <w:tab/>
      </w:r>
      <w:r>
        <w:tab/>
      </w:r>
      <w:r>
        <w:tab/>
        <w:t>local_begin = local_num*(source-1);</w:t>
      </w:r>
    </w:p>
    <w:p w14:paraId="1AA02907" w14:textId="77777777" w:rsidR="008C67AF" w:rsidRDefault="008C67AF" w:rsidP="008C67AF">
      <w:r>
        <w:tab/>
      </w:r>
      <w:r>
        <w:tab/>
      </w:r>
      <w:r>
        <w:tab/>
        <w:t>}</w:t>
      </w:r>
    </w:p>
    <w:p w14:paraId="0D52B7AE" w14:textId="77777777" w:rsidR="008C67AF" w:rsidRDefault="008C67AF" w:rsidP="008C67AF">
      <w:r>
        <w:tab/>
      </w:r>
      <w:r>
        <w:tab/>
      </w:r>
      <w:r>
        <w:tab/>
        <w:t>printf("id:%d,begin:%d,end:%d\n",source,local_begin,local_end);</w:t>
      </w:r>
    </w:p>
    <w:p w14:paraId="395D4249" w14:textId="77777777" w:rsidR="008C67AF" w:rsidRDefault="008C67AF" w:rsidP="008C67AF">
      <w:r>
        <w:tab/>
      </w:r>
      <w:r>
        <w:tab/>
      </w:r>
      <w:r>
        <w:tab/>
        <w:t>for(j=local_begin;j&lt;local_end;j++){</w:t>
      </w:r>
    </w:p>
    <w:p w14:paraId="49C4CD93" w14:textId="77777777" w:rsidR="008C67AF" w:rsidRDefault="008C67AF" w:rsidP="008C67AF">
      <w:r>
        <w:tab/>
      </w:r>
      <w:r>
        <w:tab/>
      </w:r>
      <w:r>
        <w:tab/>
      </w:r>
      <w:r>
        <w:tab/>
        <w:t>data[j]=recv[j];</w:t>
      </w:r>
    </w:p>
    <w:p w14:paraId="1E0F5F30" w14:textId="77777777" w:rsidR="008C67AF" w:rsidRDefault="008C67AF" w:rsidP="008C67AF">
      <w:r>
        <w:tab/>
      </w:r>
      <w:r>
        <w:tab/>
      </w:r>
      <w:r>
        <w:tab/>
        <w:t>}</w:t>
      </w:r>
    </w:p>
    <w:p w14:paraId="4EC385A9" w14:textId="77777777" w:rsidR="008C67AF" w:rsidRDefault="008C67AF" w:rsidP="008C67AF">
      <w:r>
        <w:tab/>
      </w:r>
      <w:r>
        <w:tab/>
        <w:t>}</w:t>
      </w:r>
    </w:p>
    <w:p w14:paraId="3DEB7A56" w14:textId="77777777" w:rsidR="008C67AF" w:rsidRDefault="008C67AF" w:rsidP="008C67AF">
      <w:r>
        <w:tab/>
      </w:r>
      <w:r>
        <w:tab/>
        <w:t>for(j = 1; j &lt; num; j++){</w:t>
      </w:r>
    </w:p>
    <w:p w14:paraId="0DC11C32" w14:textId="77777777" w:rsidR="008C67AF" w:rsidRDefault="008C67AF" w:rsidP="008C67AF">
      <w:r>
        <w:tab/>
      </w:r>
      <w:r>
        <w:tab/>
      </w:r>
      <w:r>
        <w:tab/>
        <w:t>printf("%ld ", data[j]);</w:t>
      </w:r>
    </w:p>
    <w:p w14:paraId="446373AB" w14:textId="77777777" w:rsidR="008C67AF" w:rsidRDefault="008C67AF" w:rsidP="008C67AF">
      <w:r>
        <w:tab/>
      </w:r>
      <w:r>
        <w:tab/>
        <w:t>}</w:t>
      </w:r>
    </w:p>
    <w:p w14:paraId="3659483B" w14:textId="77777777" w:rsidR="008C67AF" w:rsidRDefault="008C67AF" w:rsidP="008C67AF">
      <w:r>
        <w:tab/>
      </w:r>
      <w:r>
        <w:tab/>
        <w:t>printf("%ld\n",data[num]);</w:t>
      </w:r>
    </w:p>
    <w:p w14:paraId="1A34C27F" w14:textId="77777777" w:rsidR="008C67AF" w:rsidRDefault="008C67AF" w:rsidP="008C67AF">
      <w:r>
        <w:tab/>
        <w:t>}</w:t>
      </w:r>
    </w:p>
    <w:p w14:paraId="75164B6A" w14:textId="77777777" w:rsidR="008C67AF" w:rsidRDefault="008C67AF" w:rsidP="008C67AF">
      <w:r>
        <w:rPr>
          <w:rFonts w:hint="eastAsia"/>
        </w:rPr>
        <w:tab/>
        <w:t>else if(myid == (numproc - 1)){  //</w:t>
      </w:r>
      <w:r>
        <w:rPr>
          <w:rFonts w:hint="eastAsia"/>
        </w:rPr>
        <w:t>最后一个进程</w:t>
      </w:r>
    </w:p>
    <w:p w14:paraId="73581412" w14:textId="77777777" w:rsidR="008C67AF" w:rsidRDefault="008C67AF" w:rsidP="008C67AF">
      <w:r>
        <w:tab/>
      </w:r>
      <w:r>
        <w:tab/>
        <w:t>local_begin = local_num*(numproc-2);</w:t>
      </w:r>
    </w:p>
    <w:p w14:paraId="1506EC67" w14:textId="77777777" w:rsidR="008C67AF" w:rsidRDefault="008C67AF" w:rsidP="008C67AF">
      <w:r>
        <w:tab/>
      </w:r>
      <w:r>
        <w:tab/>
        <w:t>local_end = 51;</w:t>
      </w:r>
    </w:p>
    <w:p w14:paraId="45A7FA9E" w14:textId="77777777" w:rsidR="008C67AF" w:rsidRDefault="008C67AF" w:rsidP="008C67AF">
      <w:r>
        <w:tab/>
      </w:r>
      <w:r>
        <w:tab/>
        <w:t>int i;</w:t>
      </w:r>
    </w:p>
    <w:p w14:paraId="58465903" w14:textId="77777777" w:rsidR="008C67AF" w:rsidRDefault="008C67AF" w:rsidP="008C67AF">
      <w:r>
        <w:tab/>
      </w:r>
      <w:r>
        <w:tab/>
        <w:t>for(i=local_begin;i&lt;local_end;i++){</w:t>
      </w:r>
    </w:p>
    <w:p w14:paraId="1DD1AB39" w14:textId="77777777" w:rsidR="008C67AF" w:rsidRDefault="008C67AF" w:rsidP="008C67AF">
      <w:r>
        <w:tab/>
      </w:r>
      <w:r>
        <w:tab/>
      </w:r>
      <w:r>
        <w:tab/>
        <w:t>data[i] = fibonacci(i);</w:t>
      </w:r>
    </w:p>
    <w:p w14:paraId="0FA2691A" w14:textId="77777777" w:rsidR="008C67AF" w:rsidRDefault="008C67AF" w:rsidP="008C67AF">
      <w:r>
        <w:tab/>
      </w:r>
      <w:r>
        <w:tab/>
        <w:t>}</w:t>
      </w:r>
    </w:p>
    <w:p w14:paraId="64A6B12E" w14:textId="77777777" w:rsidR="008C67AF" w:rsidRDefault="008C67AF" w:rsidP="008C67AF">
      <w:r>
        <w:tab/>
      </w:r>
      <w:r>
        <w:tab/>
        <w:t>MPI_Send(data,51,MPI_LONG,0,99,MPI_COMM_WORLD);</w:t>
      </w:r>
    </w:p>
    <w:p w14:paraId="69E82E64" w14:textId="77777777" w:rsidR="008C67AF" w:rsidRDefault="008C67AF" w:rsidP="008C67AF">
      <w:r>
        <w:tab/>
        <w:t>}</w:t>
      </w:r>
    </w:p>
    <w:p w14:paraId="0B4895C3" w14:textId="77777777" w:rsidR="008C67AF" w:rsidRDefault="008C67AF" w:rsidP="008C67AF">
      <w:r>
        <w:tab/>
        <w:t>else{</w:t>
      </w:r>
    </w:p>
    <w:p w14:paraId="7AA60EBC" w14:textId="77777777" w:rsidR="008C67AF" w:rsidRDefault="008C67AF" w:rsidP="008C67AF">
      <w:r>
        <w:tab/>
      </w:r>
      <w:r>
        <w:tab/>
        <w:t>local_begin = local_num*(myid - 1);</w:t>
      </w:r>
    </w:p>
    <w:p w14:paraId="4F904BA4" w14:textId="77777777" w:rsidR="008C67AF" w:rsidRDefault="008C67AF" w:rsidP="008C67AF">
      <w:r>
        <w:tab/>
      </w:r>
      <w:r>
        <w:tab/>
        <w:t>local_end = local_num*myid;</w:t>
      </w:r>
    </w:p>
    <w:p w14:paraId="6DB2AA77" w14:textId="77777777" w:rsidR="008C67AF" w:rsidRDefault="008C67AF" w:rsidP="008C67AF">
      <w:r>
        <w:tab/>
      </w:r>
      <w:r>
        <w:tab/>
        <w:t>int i;</w:t>
      </w:r>
    </w:p>
    <w:p w14:paraId="7A4299E7" w14:textId="77777777" w:rsidR="008C67AF" w:rsidRDefault="008C67AF" w:rsidP="008C67AF">
      <w:r>
        <w:tab/>
      </w:r>
      <w:r>
        <w:tab/>
        <w:t>for(i=local_begin;i&lt;local_end;i++){</w:t>
      </w:r>
    </w:p>
    <w:p w14:paraId="68172ABA" w14:textId="77777777" w:rsidR="008C67AF" w:rsidRDefault="008C67AF" w:rsidP="008C67AF">
      <w:r>
        <w:tab/>
      </w:r>
      <w:r>
        <w:tab/>
      </w:r>
      <w:r>
        <w:tab/>
        <w:t>data[i] = fibonacci(i);</w:t>
      </w:r>
    </w:p>
    <w:p w14:paraId="5BCF0C7E" w14:textId="77777777" w:rsidR="008C67AF" w:rsidRDefault="008C67AF" w:rsidP="008C67AF">
      <w:r>
        <w:tab/>
      </w:r>
      <w:r>
        <w:tab/>
        <w:t>}</w:t>
      </w:r>
    </w:p>
    <w:p w14:paraId="311F1F55" w14:textId="77777777" w:rsidR="008C67AF" w:rsidRDefault="008C67AF" w:rsidP="008C67AF">
      <w:r>
        <w:tab/>
      </w:r>
      <w:r>
        <w:tab/>
        <w:t>MPI_Send(data,51,MPI_LONG,0,99,MPI_COMM_WORLD);</w:t>
      </w:r>
    </w:p>
    <w:p w14:paraId="1201C664" w14:textId="77777777" w:rsidR="008C67AF" w:rsidRDefault="008C67AF" w:rsidP="008C67AF">
      <w:r>
        <w:tab/>
        <w:t>}</w:t>
      </w:r>
    </w:p>
    <w:p w14:paraId="69249AE1" w14:textId="77777777" w:rsidR="008C67AF" w:rsidRDefault="008C67AF" w:rsidP="008C67AF">
      <w:r>
        <w:tab/>
        <w:t>MPI_Finalize();</w:t>
      </w:r>
    </w:p>
    <w:p w14:paraId="3C569E8D" w14:textId="77777777" w:rsidR="008C67AF" w:rsidRDefault="008C67AF" w:rsidP="008C67AF">
      <w:r>
        <w:tab/>
        <w:t>return 0;</w:t>
      </w:r>
    </w:p>
    <w:p w14:paraId="620D67E1" w14:textId="77777777" w:rsidR="008C67AF" w:rsidRDefault="008C67AF" w:rsidP="008C67AF">
      <w:r>
        <w:t>}</w:t>
      </w:r>
    </w:p>
    <w:p w14:paraId="375708B7" w14:textId="77777777" w:rsidR="008C67AF" w:rsidRDefault="008C67AF" w:rsidP="008C67AF">
      <w:r>
        <w:t>/***** End *****/</w:t>
      </w:r>
    </w:p>
    <w:p w14:paraId="20F6367D" w14:textId="77777777" w:rsidR="008C67AF" w:rsidRPr="00D12A26" w:rsidRDefault="008C67AF" w:rsidP="008C67AF">
      <w:pPr>
        <w:pStyle w:val="a9"/>
        <w:numPr>
          <w:ilvl w:val="0"/>
          <w:numId w:val="32"/>
        </w:numPr>
        <w:ind w:firstLineChars="0"/>
        <w:rPr>
          <w:b/>
        </w:rPr>
      </w:pPr>
      <w:r w:rsidRPr="00D12A26">
        <w:rPr>
          <w:b/>
        </w:rPr>
        <w:t>CUDA</w:t>
      </w:r>
    </w:p>
    <w:p w14:paraId="2095235E" w14:textId="77777777" w:rsidR="008C67AF" w:rsidRDefault="008C67AF" w:rsidP="008C67AF">
      <w:r>
        <w:t>#include &lt;stdio.h&gt;</w:t>
      </w:r>
    </w:p>
    <w:p w14:paraId="147A8B58" w14:textId="77777777" w:rsidR="008C67AF" w:rsidRDefault="008C67AF" w:rsidP="008C67AF">
      <w:r>
        <w:t>#include &lt;math.h&gt;</w:t>
      </w:r>
    </w:p>
    <w:p w14:paraId="3C40594E" w14:textId="77777777" w:rsidR="008C67AF" w:rsidRDefault="008C67AF" w:rsidP="008C67AF"/>
    <w:p w14:paraId="0BAED0DE" w14:textId="77777777" w:rsidR="008C67AF" w:rsidRDefault="008C67AF" w:rsidP="008C67AF">
      <w:r>
        <w:t>#define DATA_SIZE 60</w:t>
      </w:r>
    </w:p>
    <w:p w14:paraId="4C8F8BB8" w14:textId="77777777" w:rsidR="008C67AF" w:rsidRDefault="008C67AF" w:rsidP="008C67AF">
      <w:r>
        <w:t>#define THREAD_NUN 10</w:t>
      </w:r>
    </w:p>
    <w:p w14:paraId="39EFFF17" w14:textId="77777777" w:rsidR="008C67AF" w:rsidRDefault="008C67AF" w:rsidP="008C67AF"/>
    <w:p w14:paraId="4719E8C0" w14:textId="77777777" w:rsidR="008C67AF" w:rsidRDefault="008C67AF" w:rsidP="008C67AF"/>
    <w:p w14:paraId="4802EDF5" w14:textId="77777777" w:rsidR="008C67AF" w:rsidRDefault="008C67AF" w:rsidP="008C67AF">
      <w:r>
        <w:lastRenderedPageBreak/>
        <w:t>/***** Begin *****/</w:t>
      </w:r>
    </w:p>
    <w:p w14:paraId="336FB289" w14:textId="77777777" w:rsidR="008C67AF" w:rsidRDefault="008C67AF" w:rsidP="008C67AF">
      <w:r>
        <w:t>__global__ void fibonacci(long int* data,double a,double b, double c){</w:t>
      </w:r>
    </w:p>
    <w:p w14:paraId="5F210623" w14:textId="77777777" w:rsidR="008C67AF" w:rsidRDefault="008C67AF" w:rsidP="008C67AF">
      <w:r>
        <w:t xml:space="preserve">    int tid = threadIdx.x;</w:t>
      </w:r>
    </w:p>
    <w:p w14:paraId="10F55ACA" w14:textId="77777777" w:rsidR="008C67AF" w:rsidRDefault="008C67AF" w:rsidP="008C67AF">
      <w:r>
        <w:t xml:space="preserve">    int i;</w:t>
      </w:r>
    </w:p>
    <w:p w14:paraId="2FA8A457" w14:textId="77777777" w:rsidR="008C67AF" w:rsidRDefault="008C67AF" w:rsidP="008C67AF">
      <w:r>
        <w:t xml:space="preserve">    const int size = DATA_SIZE/THREAD_NUN;</w:t>
      </w:r>
    </w:p>
    <w:p w14:paraId="73B576D8" w14:textId="77777777" w:rsidR="008C67AF" w:rsidRDefault="008C67AF" w:rsidP="008C67AF">
      <w:r>
        <w:t xml:space="preserve">    for(i=tid*size;i&lt;(tid+1)*size;i++){</w:t>
      </w:r>
    </w:p>
    <w:p w14:paraId="139D2320" w14:textId="77777777" w:rsidR="008C67AF" w:rsidRDefault="008C67AF" w:rsidP="008C67AF">
      <w:r>
        <w:t xml:space="preserve">        data[i] = (long int)((c*(pow(a,i)-pow(b,i)))+0.5);</w:t>
      </w:r>
    </w:p>
    <w:p w14:paraId="0E593069" w14:textId="77777777" w:rsidR="008C67AF" w:rsidRDefault="008C67AF" w:rsidP="008C67AF">
      <w:r>
        <w:t xml:space="preserve">    }</w:t>
      </w:r>
    </w:p>
    <w:p w14:paraId="0EA2DEF3" w14:textId="77777777" w:rsidR="008C67AF" w:rsidRDefault="008C67AF" w:rsidP="008C67AF">
      <w:r>
        <w:t>}</w:t>
      </w:r>
    </w:p>
    <w:p w14:paraId="194FC99A" w14:textId="77777777" w:rsidR="008C67AF" w:rsidRDefault="008C67AF" w:rsidP="008C67AF">
      <w:r>
        <w:t>int main()</w:t>
      </w:r>
    </w:p>
    <w:p w14:paraId="24F5CAB3" w14:textId="77777777" w:rsidR="008C67AF" w:rsidRDefault="008C67AF" w:rsidP="008C67AF">
      <w:r>
        <w:t xml:space="preserve">{   </w:t>
      </w:r>
    </w:p>
    <w:p w14:paraId="046DFFE2" w14:textId="77777777" w:rsidR="008C67AF" w:rsidRDefault="008C67AF" w:rsidP="008C67AF">
      <w:r>
        <w:t xml:space="preserve">    int num, i;</w:t>
      </w:r>
    </w:p>
    <w:p w14:paraId="0AFE4630" w14:textId="77777777" w:rsidR="008C67AF" w:rsidRDefault="008C67AF" w:rsidP="008C67AF">
      <w:r>
        <w:t xml:space="preserve">    long int data[DATA_SIZE];</w:t>
      </w:r>
    </w:p>
    <w:p w14:paraId="57D7650B" w14:textId="77777777" w:rsidR="008C67AF" w:rsidRDefault="008C67AF" w:rsidP="008C67AF"/>
    <w:p w14:paraId="7D4C4D61" w14:textId="77777777" w:rsidR="008C67AF" w:rsidRDefault="008C67AF" w:rsidP="008C67AF">
      <w:r>
        <w:t xml:space="preserve">    long int* result; </w:t>
      </w:r>
    </w:p>
    <w:p w14:paraId="73418223" w14:textId="77777777" w:rsidR="008C67AF" w:rsidRDefault="008C67AF" w:rsidP="008C67AF">
      <w:r>
        <w:t xml:space="preserve">    cudaMalloc((long int **)&amp;result,sizeof(long int)*DATA_SIZE);</w:t>
      </w:r>
    </w:p>
    <w:p w14:paraId="332A7B51" w14:textId="77777777" w:rsidR="008C67AF" w:rsidRDefault="008C67AF" w:rsidP="008C67AF">
      <w:r>
        <w:t xml:space="preserve">    </w:t>
      </w:r>
    </w:p>
    <w:p w14:paraId="7FC99CFA" w14:textId="77777777" w:rsidR="008C67AF" w:rsidRDefault="008C67AF" w:rsidP="008C67AF">
      <w:r>
        <w:t xml:space="preserve">    double temp_1 = (1+sqrt(5))/2;</w:t>
      </w:r>
    </w:p>
    <w:p w14:paraId="749818C1" w14:textId="77777777" w:rsidR="008C67AF" w:rsidRDefault="008C67AF" w:rsidP="008C67AF">
      <w:r>
        <w:t xml:space="preserve">    double temp_2 = (1-sqrt(5))/2;</w:t>
      </w:r>
    </w:p>
    <w:p w14:paraId="09FAA0B9" w14:textId="77777777" w:rsidR="008C67AF" w:rsidRDefault="008C67AF" w:rsidP="008C67AF">
      <w:r>
        <w:t xml:space="preserve">    double temp_3 = 1/sqrt(5.0);</w:t>
      </w:r>
    </w:p>
    <w:p w14:paraId="6EF48F61" w14:textId="77777777" w:rsidR="008C67AF" w:rsidRDefault="008C67AF" w:rsidP="008C67AF"/>
    <w:p w14:paraId="372D6297" w14:textId="77777777" w:rsidR="008C67AF" w:rsidRDefault="008C67AF" w:rsidP="008C67AF">
      <w:r>
        <w:t xml:space="preserve">    fibonacci&lt;&lt;&lt;1,THREAD_NUN&gt;&gt;&gt;(result,temp_1,temp_2,temp_3);</w:t>
      </w:r>
    </w:p>
    <w:p w14:paraId="632C197D" w14:textId="77777777" w:rsidR="008C67AF" w:rsidRDefault="008C67AF" w:rsidP="008C67AF">
      <w:r>
        <w:t xml:space="preserve">    cudaMemcpy(&amp;data,result,sizeof(long int)*DATA_SIZE,cudaMemcpyDeviceToHost);</w:t>
      </w:r>
    </w:p>
    <w:p w14:paraId="2DDABA0F" w14:textId="77777777" w:rsidR="008C67AF" w:rsidRDefault="008C67AF" w:rsidP="008C67AF"/>
    <w:p w14:paraId="3B20AFA2" w14:textId="77777777" w:rsidR="008C67AF" w:rsidRDefault="008C67AF" w:rsidP="008C67AF">
      <w:r>
        <w:t xml:space="preserve">    //get input</w:t>
      </w:r>
    </w:p>
    <w:p w14:paraId="6FFEC00D" w14:textId="77777777" w:rsidR="008C67AF" w:rsidRDefault="008C67AF" w:rsidP="008C67AF">
      <w:r>
        <w:t xml:space="preserve">    scanf("%d",&amp;num);</w:t>
      </w:r>
    </w:p>
    <w:p w14:paraId="1B1AA9A3" w14:textId="77777777" w:rsidR="008C67AF" w:rsidRDefault="008C67AF" w:rsidP="008C67AF">
      <w:r>
        <w:t xml:space="preserve">    getchar();</w:t>
      </w:r>
    </w:p>
    <w:p w14:paraId="68EA8FE1" w14:textId="77777777" w:rsidR="008C67AF" w:rsidRDefault="008C67AF" w:rsidP="008C67AF"/>
    <w:p w14:paraId="099E9763" w14:textId="77777777" w:rsidR="008C67AF" w:rsidRDefault="008C67AF" w:rsidP="008C67AF">
      <w:r>
        <w:t xml:space="preserve">    for(i=1;i&lt;num;i++){</w:t>
      </w:r>
    </w:p>
    <w:p w14:paraId="242272FB" w14:textId="77777777" w:rsidR="008C67AF" w:rsidRDefault="008C67AF" w:rsidP="008C67AF">
      <w:r>
        <w:t xml:space="preserve">        printf("%ld ", data[i]);</w:t>
      </w:r>
    </w:p>
    <w:p w14:paraId="58A1BBA2" w14:textId="77777777" w:rsidR="008C67AF" w:rsidRDefault="008C67AF" w:rsidP="008C67AF">
      <w:r>
        <w:t xml:space="preserve">    }</w:t>
      </w:r>
    </w:p>
    <w:p w14:paraId="4FA81562" w14:textId="77777777" w:rsidR="008C67AF" w:rsidRDefault="008C67AF" w:rsidP="008C67AF">
      <w:r>
        <w:t xml:space="preserve">    printf("%ld\n", data[num]);</w:t>
      </w:r>
    </w:p>
    <w:p w14:paraId="7E494124" w14:textId="77777777" w:rsidR="008C67AF" w:rsidRDefault="008C67AF" w:rsidP="008C67AF"/>
    <w:p w14:paraId="5B54FB89" w14:textId="77777777" w:rsidR="008C67AF" w:rsidRDefault="008C67AF" w:rsidP="008C67AF">
      <w:r>
        <w:t xml:space="preserve">    return 0;</w:t>
      </w:r>
    </w:p>
    <w:p w14:paraId="6642A18A" w14:textId="77777777" w:rsidR="008C67AF" w:rsidRDefault="008C67AF" w:rsidP="008C67AF">
      <w:r>
        <w:t>}</w:t>
      </w:r>
    </w:p>
    <w:p w14:paraId="253C251E" w14:textId="77777777" w:rsidR="008C67AF" w:rsidRPr="00F159FC" w:rsidRDefault="008C67AF" w:rsidP="008C67AF">
      <w:r>
        <w:t>/***** End *****/</w:t>
      </w:r>
    </w:p>
    <w:p w14:paraId="74A84D8E" w14:textId="0534ACE4" w:rsidR="003A388E" w:rsidRPr="00677728" w:rsidRDefault="003A388E" w:rsidP="003A388E">
      <w:pPr>
        <w:rPr>
          <w:rFonts w:hint="eastAsia"/>
        </w:rPr>
      </w:pPr>
    </w:p>
    <w:sectPr w:rsidR="003A388E" w:rsidRPr="00677728" w:rsidSect="00074358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7DFD6" w14:textId="77777777" w:rsidR="005130C4" w:rsidRDefault="005130C4" w:rsidP="00074358">
      <w:r>
        <w:separator/>
      </w:r>
    </w:p>
  </w:endnote>
  <w:endnote w:type="continuationSeparator" w:id="0">
    <w:p w14:paraId="40C946ED" w14:textId="77777777" w:rsidR="005130C4" w:rsidRDefault="005130C4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8A22" w14:textId="26C6F998" w:rsidR="003236E1" w:rsidRDefault="003236E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B77EF7" w:rsidRPr="00B77EF7">
      <w:rPr>
        <w:noProof/>
        <w:lang w:val="zh-CN"/>
      </w:rPr>
      <w:t>1</w:t>
    </w:r>
    <w:r>
      <w:fldChar w:fldCharType="end"/>
    </w:r>
  </w:p>
  <w:p w14:paraId="752B26C5" w14:textId="77777777" w:rsidR="003236E1" w:rsidRDefault="003236E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39A3A" w14:textId="77777777" w:rsidR="005130C4" w:rsidRDefault="005130C4" w:rsidP="00074358">
      <w:r>
        <w:separator/>
      </w:r>
    </w:p>
  </w:footnote>
  <w:footnote w:type="continuationSeparator" w:id="0">
    <w:p w14:paraId="56CF29AE" w14:textId="77777777" w:rsidR="005130C4" w:rsidRDefault="005130C4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57BE78A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C0B0D"/>
    <w:multiLevelType w:val="hybridMultilevel"/>
    <w:tmpl w:val="FB38366A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4620F"/>
    <w:multiLevelType w:val="hybridMultilevel"/>
    <w:tmpl w:val="9EBC1016"/>
    <w:lvl w:ilvl="0" w:tplc="398C0FD2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3027EC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9A1481"/>
    <w:multiLevelType w:val="hybridMultilevel"/>
    <w:tmpl w:val="829E551C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316D61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5263AD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B8230B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3F29D3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444F2"/>
    <w:multiLevelType w:val="multilevel"/>
    <w:tmpl w:val="BB622E1C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C250DE"/>
    <w:multiLevelType w:val="hybridMultilevel"/>
    <w:tmpl w:val="3F5E5C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C91FC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145C4D"/>
    <w:multiLevelType w:val="hybridMultilevel"/>
    <w:tmpl w:val="6B78630A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D051E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9132C8"/>
    <w:multiLevelType w:val="multilevel"/>
    <w:tmpl w:val="3CD07A32"/>
    <w:lvl w:ilvl="0">
      <w:start w:val="2"/>
      <w:numFmt w:val="decimal"/>
      <w:lvlText w:val="(%1)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236BF3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C7E5C94"/>
    <w:multiLevelType w:val="hybridMultilevel"/>
    <w:tmpl w:val="BB622E1C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521F6C"/>
    <w:multiLevelType w:val="hybridMultilevel"/>
    <w:tmpl w:val="829E551C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CA4191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DF26F7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1011EB"/>
    <w:multiLevelType w:val="hybridMultilevel"/>
    <w:tmpl w:val="6B78630A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2875BA1"/>
    <w:multiLevelType w:val="hybridMultilevel"/>
    <w:tmpl w:val="FB38366A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783003"/>
    <w:multiLevelType w:val="hybridMultilevel"/>
    <w:tmpl w:val="6B78630A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B5E6AA1"/>
    <w:multiLevelType w:val="hybridMultilevel"/>
    <w:tmpl w:val="BB622E1C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8E6228"/>
    <w:multiLevelType w:val="hybridMultilevel"/>
    <w:tmpl w:val="BB622E1C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78613E"/>
    <w:multiLevelType w:val="hybridMultilevel"/>
    <w:tmpl w:val="FB38366A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FD700E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627CC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B13314"/>
    <w:multiLevelType w:val="hybridMultilevel"/>
    <w:tmpl w:val="6B78630A"/>
    <w:lvl w:ilvl="0" w:tplc="101205F0">
      <w:start w:val="2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940C5B"/>
    <w:multiLevelType w:val="hybridMultilevel"/>
    <w:tmpl w:val="31A884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2F5633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1749E9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30"/>
  </w:num>
  <w:num w:numId="5">
    <w:abstractNumId w:val="27"/>
  </w:num>
  <w:num w:numId="6">
    <w:abstractNumId w:val="15"/>
  </w:num>
  <w:num w:numId="7">
    <w:abstractNumId w:val="31"/>
  </w:num>
  <w:num w:numId="8">
    <w:abstractNumId w:val="26"/>
  </w:num>
  <w:num w:numId="9">
    <w:abstractNumId w:val="13"/>
  </w:num>
  <w:num w:numId="10">
    <w:abstractNumId w:val="5"/>
  </w:num>
  <w:num w:numId="11">
    <w:abstractNumId w:val="8"/>
  </w:num>
  <w:num w:numId="12">
    <w:abstractNumId w:val="11"/>
  </w:num>
  <w:num w:numId="13">
    <w:abstractNumId w:val="6"/>
  </w:num>
  <w:num w:numId="14">
    <w:abstractNumId w:val="7"/>
  </w:num>
  <w:num w:numId="15">
    <w:abstractNumId w:val="19"/>
  </w:num>
  <w:num w:numId="16">
    <w:abstractNumId w:val="29"/>
  </w:num>
  <w:num w:numId="17">
    <w:abstractNumId w:val="21"/>
  </w:num>
  <w:num w:numId="18">
    <w:abstractNumId w:val="25"/>
  </w:num>
  <w:num w:numId="19">
    <w:abstractNumId w:val="1"/>
  </w:num>
  <w:num w:numId="20">
    <w:abstractNumId w:val="16"/>
  </w:num>
  <w:num w:numId="21">
    <w:abstractNumId w:val="24"/>
  </w:num>
  <w:num w:numId="22">
    <w:abstractNumId w:val="23"/>
  </w:num>
  <w:num w:numId="23">
    <w:abstractNumId w:val="9"/>
  </w:num>
  <w:num w:numId="24">
    <w:abstractNumId w:val="22"/>
  </w:num>
  <w:num w:numId="25">
    <w:abstractNumId w:val="28"/>
  </w:num>
  <w:num w:numId="26">
    <w:abstractNumId w:val="20"/>
  </w:num>
  <w:num w:numId="27">
    <w:abstractNumId w:val="12"/>
  </w:num>
  <w:num w:numId="28">
    <w:abstractNumId w:val="4"/>
  </w:num>
  <w:num w:numId="29">
    <w:abstractNumId w:val="17"/>
  </w:num>
  <w:num w:numId="30">
    <w:abstractNumId w:val="2"/>
  </w:num>
  <w:num w:numId="31">
    <w:abstractNumId w:val="14"/>
  </w:num>
  <w:num w:numId="32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2876"/>
    <w:rsid w:val="0000539F"/>
    <w:rsid w:val="00033EAA"/>
    <w:rsid w:val="0004095B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D49FB"/>
    <w:rsid w:val="000E3045"/>
    <w:rsid w:val="000E4796"/>
    <w:rsid w:val="000E7624"/>
    <w:rsid w:val="000F1DE5"/>
    <w:rsid w:val="000F6AAE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213F09"/>
    <w:rsid w:val="00224B57"/>
    <w:rsid w:val="00235E05"/>
    <w:rsid w:val="00252D6D"/>
    <w:rsid w:val="002604D9"/>
    <w:rsid w:val="002620AD"/>
    <w:rsid w:val="00277E19"/>
    <w:rsid w:val="002803B6"/>
    <w:rsid w:val="002B24D3"/>
    <w:rsid w:val="002C0ED7"/>
    <w:rsid w:val="002C500A"/>
    <w:rsid w:val="002D2272"/>
    <w:rsid w:val="002D5DC0"/>
    <w:rsid w:val="002E1BEC"/>
    <w:rsid w:val="002E27E5"/>
    <w:rsid w:val="002F0C9B"/>
    <w:rsid w:val="002F732F"/>
    <w:rsid w:val="00300300"/>
    <w:rsid w:val="00322A34"/>
    <w:rsid w:val="003236E1"/>
    <w:rsid w:val="00325A1C"/>
    <w:rsid w:val="00326FDF"/>
    <w:rsid w:val="00330E21"/>
    <w:rsid w:val="00340538"/>
    <w:rsid w:val="00343CF5"/>
    <w:rsid w:val="00365323"/>
    <w:rsid w:val="0038025A"/>
    <w:rsid w:val="003940FC"/>
    <w:rsid w:val="0039496C"/>
    <w:rsid w:val="003960AE"/>
    <w:rsid w:val="003965A1"/>
    <w:rsid w:val="003A388E"/>
    <w:rsid w:val="003B5AFE"/>
    <w:rsid w:val="003B68CD"/>
    <w:rsid w:val="003E6621"/>
    <w:rsid w:val="003E692B"/>
    <w:rsid w:val="003F3723"/>
    <w:rsid w:val="00403181"/>
    <w:rsid w:val="00406D05"/>
    <w:rsid w:val="00407A54"/>
    <w:rsid w:val="00411533"/>
    <w:rsid w:val="00421590"/>
    <w:rsid w:val="00421DD5"/>
    <w:rsid w:val="0042562F"/>
    <w:rsid w:val="004375B6"/>
    <w:rsid w:val="00443E03"/>
    <w:rsid w:val="00443F89"/>
    <w:rsid w:val="0046745D"/>
    <w:rsid w:val="00467D9C"/>
    <w:rsid w:val="004A1727"/>
    <w:rsid w:val="004B7032"/>
    <w:rsid w:val="004E5273"/>
    <w:rsid w:val="004F1C96"/>
    <w:rsid w:val="004F4F8A"/>
    <w:rsid w:val="00504397"/>
    <w:rsid w:val="005130C4"/>
    <w:rsid w:val="00516448"/>
    <w:rsid w:val="00516AD0"/>
    <w:rsid w:val="005245F3"/>
    <w:rsid w:val="00533FC5"/>
    <w:rsid w:val="00534EFF"/>
    <w:rsid w:val="00543531"/>
    <w:rsid w:val="00553AC1"/>
    <w:rsid w:val="0055533A"/>
    <w:rsid w:val="00555C2D"/>
    <w:rsid w:val="005846D1"/>
    <w:rsid w:val="00597336"/>
    <w:rsid w:val="005A40A7"/>
    <w:rsid w:val="005B475A"/>
    <w:rsid w:val="005D2388"/>
    <w:rsid w:val="005E5322"/>
    <w:rsid w:val="005F2C8D"/>
    <w:rsid w:val="005F65ED"/>
    <w:rsid w:val="00601370"/>
    <w:rsid w:val="006155F0"/>
    <w:rsid w:val="00623A08"/>
    <w:rsid w:val="006258D0"/>
    <w:rsid w:val="00631EF3"/>
    <w:rsid w:val="006505D2"/>
    <w:rsid w:val="00653D5B"/>
    <w:rsid w:val="006545E1"/>
    <w:rsid w:val="00667BC2"/>
    <w:rsid w:val="00677728"/>
    <w:rsid w:val="00692144"/>
    <w:rsid w:val="006B262E"/>
    <w:rsid w:val="006B2E36"/>
    <w:rsid w:val="006B3CA2"/>
    <w:rsid w:val="007126C3"/>
    <w:rsid w:val="00721718"/>
    <w:rsid w:val="0073286E"/>
    <w:rsid w:val="00751C3F"/>
    <w:rsid w:val="00774EFE"/>
    <w:rsid w:val="00784931"/>
    <w:rsid w:val="007A7DF0"/>
    <w:rsid w:val="007B342F"/>
    <w:rsid w:val="007B77A0"/>
    <w:rsid w:val="007C3FBE"/>
    <w:rsid w:val="007D4ECA"/>
    <w:rsid w:val="007E0267"/>
    <w:rsid w:val="007E02DA"/>
    <w:rsid w:val="007E08CE"/>
    <w:rsid w:val="007F6EA0"/>
    <w:rsid w:val="0081103D"/>
    <w:rsid w:val="008239C4"/>
    <w:rsid w:val="00833F65"/>
    <w:rsid w:val="008619CF"/>
    <w:rsid w:val="00877029"/>
    <w:rsid w:val="00883C30"/>
    <w:rsid w:val="00885176"/>
    <w:rsid w:val="0088593D"/>
    <w:rsid w:val="008C67AF"/>
    <w:rsid w:val="008E4350"/>
    <w:rsid w:val="008F1631"/>
    <w:rsid w:val="00904AE7"/>
    <w:rsid w:val="009077B9"/>
    <w:rsid w:val="00916136"/>
    <w:rsid w:val="00917F7D"/>
    <w:rsid w:val="00921184"/>
    <w:rsid w:val="00927B6D"/>
    <w:rsid w:val="00951D5D"/>
    <w:rsid w:val="00954EF7"/>
    <w:rsid w:val="009721FF"/>
    <w:rsid w:val="00976781"/>
    <w:rsid w:val="00983E4D"/>
    <w:rsid w:val="0098465E"/>
    <w:rsid w:val="00992A00"/>
    <w:rsid w:val="009C0F0D"/>
    <w:rsid w:val="009C13BC"/>
    <w:rsid w:val="009D2414"/>
    <w:rsid w:val="009F4D41"/>
    <w:rsid w:val="00A11A19"/>
    <w:rsid w:val="00A1259B"/>
    <w:rsid w:val="00A133B0"/>
    <w:rsid w:val="00A441CC"/>
    <w:rsid w:val="00A51B75"/>
    <w:rsid w:val="00A7206B"/>
    <w:rsid w:val="00A746E3"/>
    <w:rsid w:val="00A764D5"/>
    <w:rsid w:val="00A979AC"/>
    <w:rsid w:val="00AA342F"/>
    <w:rsid w:val="00AC6BA7"/>
    <w:rsid w:val="00AD438A"/>
    <w:rsid w:val="00AF13D3"/>
    <w:rsid w:val="00AF3597"/>
    <w:rsid w:val="00B1189A"/>
    <w:rsid w:val="00B16B3D"/>
    <w:rsid w:val="00B50A48"/>
    <w:rsid w:val="00B61D4A"/>
    <w:rsid w:val="00B676F0"/>
    <w:rsid w:val="00B77EF7"/>
    <w:rsid w:val="00B806A6"/>
    <w:rsid w:val="00B95F29"/>
    <w:rsid w:val="00B96A81"/>
    <w:rsid w:val="00BA7188"/>
    <w:rsid w:val="00BC109B"/>
    <w:rsid w:val="00BC3F2A"/>
    <w:rsid w:val="00BD1142"/>
    <w:rsid w:val="00BD4919"/>
    <w:rsid w:val="00BD5769"/>
    <w:rsid w:val="00BE6D32"/>
    <w:rsid w:val="00C20785"/>
    <w:rsid w:val="00C372D1"/>
    <w:rsid w:val="00C5187D"/>
    <w:rsid w:val="00C75561"/>
    <w:rsid w:val="00CA4DF1"/>
    <w:rsid w:val="00CB315F"/>
    <w:rsid w:val="00CC2FE7"/>
    <w:rsid w:val="00CF1311"/>
    <w:rsid w:val="00CF2DFA"/>
    <w:rsid w:val="00CF69E0"/>
    <w:rsid w:val="00D15604"/>
    <w:rsid w:val="00D17077"/>
    <w:rsid w:val="00D21D5C"/>
    <w:rsid w:val="00D463C8"/>
    <w:rsid w:val="00D62B75"/>
    <w:rsid w:val="00D62E6B"/>
    <w:rsid w:val="00D734CB"/>
    <w:rsid w:val="00D85D12"/>
    <w:rsid w:val="00D941B6"/>
    <w:rsid w:val="00DA0FE5"/>
    <w:rsid w:val="00DB75F5"/>
    <w:rsid w:val="00DC0413"/>
    <w:rsid w:val="00DD0C9A"/>
    <w:rsid w:val="00DD5731"/>
    <w:rsid w:val="00DE6BD2"/>
    <w:rsid w:val="00E00436"/>
    <w:rsid w:val="00E06B14"/>
    <w:rsid w:val="00E362DB"/>
    <w:rsid w:val="00E413DF"/>
    <w:rsid w:val="00E43949"/>
    <w:rsid w:val="00E94A22"/>
    <w:rsid w:val="00E963FA"/>
    <w:rsid w:val="00EA0C2B"/>
    <w:rsid w:val="00EA3568"/>
    <w:rsid w:val="00EA3B30"/>
    <w:rsid w:val="00EE6386"/>
    <w:rsid w:val="00F07AD5"/>
    <w:rsid w:val="00F118BE"/>
    <w:rsid w:val="00F16E4E"/>
    <w:rsid w:val="00F244B7"/>
    <w:rsid w:val="00F53F61"/>
    <w:rsid w:val="00F61256"/>
    <w:rsid w:val="00F81964"/>
    <w:rsid w:val="00F95764"/>
    <w:rsid w:val="00F96F40"/>
    <w:rsid w:val="00FA1C55"/>
    <w:rsid w:val="00FA4DB8"/>
    <w:rsid w:val="00FB00E7"/>
    <w:rsid w:val="00FB6530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0C9B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字符"/>
    <w:link w:val="a5"/>
    <w:uiPriority w:val="99"/>
    <w:rsid w:val="00074358"/>
    <w:rPr>
      <w:kern w:val="2"/>
      <w:sz w:val="18"/>
    </w:rPr>
  </w:style>
  <w:style w:type="character" w:customStyle="1" w:styleId="10">
    <w:name w:val="标题 1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af2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224B57"/>
    <w:rPr>
      <w:b/>
      <w:bCs/>
      <w:kern w:val="2"/>
      <w:sz w:val="32"/>
      <w:szCs w:val="32"/>
    </w:rPr>
  </w:style>
  <w:style w:type="character" w:customStyle="1" w:styleId="mord">
    <w:name w:val="mord"/>
    <w:basedOn w:val="a0"/>
    <w:rsid w:val="00CA4DF1"/>
  </w:style>
  <w:style w:type="character" w:customStyle="1" w:styleId="fontsize-ensurer">
    <w:name w:val="fontsize-ensurer"/>
    <w:basedOn w:val="a0"/>
    <w:rsid w:val="00CA4DF1"/>
  </w:style>
  <w:style w:type="character" w:customStyle="1" w:styleId="baseline-fix">
    <w:name w:val="baseline-fix"/>
    <w:basedOn w:val="a0"/>
    <w:rsid w:val="00CA4DF1"/>
  </w:style>
  <w:style w:type="character" w:customStyle="1" w:styleId="mrel">
    <w:name w:val="mrel"/>
    <w:basedOn w:val="a0"/>
    <w:rsid w:val="00CA4DF1"/>
  </w:style>
  <w:style w:type="character" w:customStyle="1" w:styleId="mopen">
    <w:name w:val="mopen"/>
    <w:basedOn w:val="a0"/>
    <w:rsid w:val="00CA4DF1"/>
  </w:style>
  <w:style w:type="character" w:customStyle="1" w:styleId="mtight">
    <w:name w:val="mtight"/>
    <w:basedOn w:val="a0"/>
    <w:rsid w:val="00CA4DF1"/>
  </w:style>
  <w:style w:type="character" w:customStyle="1" w:styleId="mclose">
    <w:name w:val="mclose"/>
    <w:basedOn w:val="a0"/>
    <w:rsid w:val="00CA4DF1"/>
  </w:style>
  <w:style w:type="character" w:customStyle="1" w:styleId="mbin">
    <w:name w:val="mbin"/>
    <w:basedOn w:val="a0"/>
    <w:rsid w:val="00CA4DF1"/>
  </w:style>
  <w:style w:type="character" w:styleId="af3">
    <w:name w:val="Placeholder Text"/>
    <w:basedOn w:val="a0"/>
    <w:uiPriority w:val="99"/>
    <w:semiHidden/>
    <w:rsid w:val="00CA4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6213-0615-E444-A89F-2AF61388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E:\编译原理\课设\编译原理课设报告模板-徐丽萍.dotx</Template>
  <TotalTime>163</TotalTime>
  <Pages>20</Pages>
  <Words>1759</Words>
  <Characters>10030</Characters>
  <Application>Microsoft Macintosh Word</Application>
  <DocSecurity>0</DocSecurity>
  <PresentationFormat/>
  <Lines>83</Lines>
  <Paragraphs>23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11766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Microsoft Office 用户</cp:lastModifiedBy>
  <cp:revision>79</cp:revision>
  <cp:lastPrinted>2019-07-22T06:46:00Z</cp:lastPrinted>
  <dcterms:created xsi:type="dcterms:W3CDTF">2019-05-29T10:36:00Z</dcterms:created>
  <dcterms:modified xsi:type="dcterms:W3CDTF">2019-07-26T07:36:00Z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